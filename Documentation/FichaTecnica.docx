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30B" w:rsidRDefault="009B64A4">
      <w:pPr>
        <w:rPr>
          <w:lang w:val="es-ES"/>
        </w:rPr>
      </w:pPr>
      <w:bookmarkStart w:id="0" w:name="_Toc451685004"/>
      <w:bookmarkStart w:id="1" w:name="_Toc451685121"/>
      <w:r>
        <w:rPr>
          <w:noProof/>
          <w:lang w:val="es-CR" w:eastAsia="es-CR"/>
        </w:rPr>
        <w:drawing>
          <wp:anchor distT="0" distB="0" distL="114300" distR="114300" simplePos="0" relativeHeight="251673600" behindDoc="1" locked="0" layoutInCell="1" allowOverlap="1" wp14:anchorId="221CA832" wp14:editId="406D4E3F">
            <wp:simplePos x="0" y="0"/>
            <wp:positionH relativeFrom="column">
              <wp:posOffset>3441065</wp:posOffset>
            </wp:positionH>
            <wp:positionV relativeFrom="paragraph">
              <wp:posOffset>0</wp:posOffset>
            </wp:positionV>
            <wp:extent cx="2456815" cy="1969770"/>
            <wp:effectExtent l="0" t="0" r="635" b="0"/>
            <wp:wrapThrough wrapText="bothSides">
              <wp:wrapPolygon edited="0">
                <wp:start x="0" y="0"/>
                <wp:lineTo x="0" y="21308"/>
                <wp:lineTo x="21438" y="21308"/>
                <wp:lineTo x="21438" y="0"/>
                <wp:lineTo x="0" y="0"/>
              </wp:wrapPolygon>
            </wp:wrapThrough>
            <wp:docPr id="75" name="Imagen 75" descr="asdasdasd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dasdasdas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674624" behindDoc="1" locked="0" layoutInCell="1" allowOverlap="1" wp14:anchorId="0ED151B5" wp14:editId="0F383884">
            <wp:simplePos x="0" y="0"/>
            <wp:positionH relativeFrom="column">
              <wp:posOffset>-152400</wp:posOffset>
            </wp:positionH>
            <wp:positionV relativeFrom="paragraph">
              <wp:posOffset>228600</wp:posOffset>
            </wp:positionV>
            <wp:extent cx="1838325" cy="1143000"/>
            <wp:effectExtent l="0" t="0" r="9525" b="0"/>
            <wp:wrapThrough wrapText="bothSides">
              <wp:wrapPolygon edited="0">
                <wp:start x="0" y="0"/>
                <wp:lineTo x="0" y="21240"/>
                <wp:lineTo x="21488" y="21240"/>
                <wp:lineTo x="21488" y="0"/>
                <wp:lineTo x="0" y="0"/>
              </wp:wrapPolygon>
            </wp:wrapThrough>
            <wp:docPr id="95" name="Imagen 95" descr="logo CE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CENF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noProof/>
          <w:lang w:val="es-ES"/>
        </w:rPr>
        <w:id w:val="847826268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0E030B" w:rsidRPr="00953591" w:rsidRDefault="000E030B">
          <w:pPr>
            <w:rPr>
              <w:noProof/>
              <w:lang w:val="es-ES"/>
            </w:rPr>
          </w:pPr>
        </w:p>
        <w:p w:rsidR="000E030B" w:rsidRDefault="000E030B">
          <w:pPr>
            <w:rPr>
              <w:lang w:val="es-ES"/>
            </w:rPr>
          </w:pPr>
          <w:r w:rsidRPr="00953591">
            <w:rPr>
              <w:noProof/>
              <w:lang w:val="es-CR" w:eastAsia="es-CR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664711DE" wp14:editId="4F857226">
                    <wp:simplePos x="0" y="0"/>
                    <wp:positionH relativeFrom="margin">
                      <wp:posOffset>4445</wp:posOffset>
                    </wp:positionH>
                    <wp:positionV relativeFrom="margin">
                      <wp:posOffset>2690494</wp:posOffset>
                    </wp:positionV>
                    <wp:extent cx="5943600" cy="5636260"/>
                    <wp:effectExtent l="0" t="0" r="0" b="2540"/>
                    <wp:wrapTopAndBottom/>
                    <wp:docPr id="1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3600" cy="5636260"/>
                              <a:chOff x="0" y="1663749"/>
                              <a:chExt cx="5943600" cy="5705162"/>
                            </a:xfrm>
                          </wpg:grpSpPr>
                          <wps:wsp>
                            <wps:cNvPr id="2" name="Cuadro de texto 5" descr="Cuadro de texto para mostrar el título y el subtítulo del documento"/>
                            <wps:cNvSpPr txBox="1"/>
                            <wps:spPr>
                              <a:xfrm>
                                <a:off x="429402" y="1663749"/>
                                <a:ext cx="5036820" cy="8051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39966"/>
                                    </w:rPr>
                                    <w:alias w:val="Título"/>
                                    <w:tag w:val=""/>
                                    <w:id w:val="3826074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E030B" w:rsidRPr="00D70762" w:rsidRDefault="000E030B" w:rsidP="00D70762">
                                      <w:pPr>
                                        <w:pStyle w:val="Ttulo"/>
                                        <w:spacing w:after="0"/>
                                        <w:contextualSpacing w:val="0"/>
                                        <w:jc w:val="center"/>
                                        <w:rPr>
                                          <w:color w:val="339966"/>
                                        </w:rPr>
                                      </w:pPr>
                                      <w:r w:rsidRPr="00D70762">
                                        <w:rPr>
                                          <w:color w:val="339966"/>
                                          <w:lang w:val="es-CR"/>
                                        </w:rPr>
                                        <w:t>Ficha técnica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Cuadro de texto 10" descr="Cuadro de texto para mostrar la información de contacto de la empresa"/>
                            <wps:cNvSpPr txBox="1"/>
                            <wps:spPr>
                              <a:xfrm>
                                <a:off x="0" y="2657475"/>
                                <a:ext cx="5943600" cy="47114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84D8A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W w:w="4990" w:type="pct"/>
                                    <w:tblBorders>
                                      <w:insideH w:val="single" w:sz="2" w:space="0" w:color="FFFFFF" w:themeColor="background1"/>
                                    </w:tblBorders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Subtítulo e información de contacto"/>
                                  </w:tblPr>
                                  <w:tblGrid>
                                    <w:gridCol w:w="7621"/>
                                  </w:tblGrid>
                                  <w:tr w:rsidR="000E030B" w:rsidRPr="000E030B" w:rsidTr="000E030B">
                                    <w:trPr>
                                      <w:trHeight w:hRule="exact" w:val="571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0E030B" w:rsidRPr="000E030B" w:rsidRDefault="002C2826" w:rsidP="00D70762">
                                        <w:pPr>
                                          <w:pStyle w:val="Subttulo"/>
                                          <w:rPr>
                                            <w:i/>
                                            <w:color w:val="FFFFFF" w:themeColor="background1"/>
                                            <w:sz w:val="36"/>
                                            <w:lang w:val="es-E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i/>
                                              <w:color w:val="FFFFFF" w:themeColor="background1"/>
                                              <w:sz w:val="36"/>
                                            </w:rPr>
                                            <w:alias w:val="Subtítulo"/>
                                            <w:tag w:val=""/>
                                            <w:id w:val="-1791437537"/>
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0E030B" w:rsidRPr="00683899">
                                              <w:rPr>
                                                <w:i/>
                                                <w:color w:val="FFFFFF" w:themeColor="background1"/>
                                                <w:sz w:val="36"/>
                                                <w:lang w:val="es-CR"/>
                                              </w:rPr>
                                              <w:t>GreenCode Technologies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0E030B" w:rsidRPr="004063DA" w:rsidTr="000E030B">
                                    <w:trPr>
                                      <w:trHeight w:hRule="exact" w:val="1854"/>
                                    </w:trPr>
                                    <w:tc>
                                      <w:tcPr>
                                        <w:tcW w:w="5000" w:type="pct"/>
                                        <w:vAlign w:val="bottom"/>
                                      </w:tcPr>
                                      <w:p w:rsidR="000E030B" w:rsidRPr="00953591" w:rsidRDefault="000E030B" w:rsidP="000E030B">
                                        <w:pPr>
                                          <w:pStyle w:val="ContactInfo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  <w:lang w:val="es-CR"/>
                                          </w:rPr>
                                          <w:t>Proyecto de Ingeniería de Software 2</w:t>
                                        </w:r>
                                      </w:p>
                                    </w:tc>
                                  </w:tr>
                                  <w:tr w:rsidR="000E030B" w:rsidRPr="000E030B" w:rsidTr="000E030B">
                                    <w:trPr>
                                      <w:trHeight w:hRule="exact" w:val="2374"/>
                                    </w:trPr>
                                    <w:tc>
                                      <w:tcPr>
                                        <w:tcW w:w="5000" w:type="pct"/>
                                        <w:vAlign w:val="bottom"/>
                                      </w:tcPr>
                                      <w:p w:rsidR="000E030B" w:rsidRPr="00D10F86" w:rsidRDefault="000E030B" w:rsidP="000E030B">
                                        <w:pPr>
                                          <w:pStyle w:val="ContactInfo"/>
                                          <w:rPr>
                                            <w:i/>
                                            <w:sz w:val="24"/>
                                            <w:lang w:val="es-CR"/>
                                          </w:rPr>
                                        </w:pPr>
                                        <w:r w:rsidRPr="00D10F86">
                                          <w:rPr>
                                            <w:i/>
                                            <w:sz w:val="24"/>
                                            <w:lang w:val="es-CR"/>
                                          </w:rPr>
                                          <w:t>Profesores:</w:t>
                                        </w:r>
                                      </w:p>
                                      <w:p w:rsidR="000E030B" w:rsidRPr="00D10F86" w:rsidRDefault="00D10F86" w:rsidP="000E030B">
                                        <w:pPr>
                                          <w:pStyle w:val="ContactInfo"/>
                                          <w:rPr>
                                            <w:sz w:val="24"/>
                                            <w:lang w:val="es-CR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es-CR"/>
                                          </w:rPr>
                                          <w:t>Álvaro Cordero Peña.</w:t>
                                        </w:r>
                                      </w:p>
                                      <w:p w:rsidR="000E030B" w:rsidRPr="00D10F86" w:rsidRDefault="00D10F86" w:rsidP="000E030B">
                                        <w:pPr>
                                          <w:pStyle w:val="ContactInfo"/>
                                          <w:rPr>
                                            <w:sz w:val="24"/>
                                            <w:lang w:val="es-CR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es-CR"/>
                                          </w:rPr>
                                          <w:t>Dennis Córdoba López.</w:t>
                                        </w:r>
                                      </w:p>
                                      <w:p w:rsidR="000E030B" w:rsidRPr="000E030B" w:rsidRDefault="00D10F86" w:rsidP="000E030B">
                                        <w:pPr>
                                          <w:pStyle w:val="ContactInfo"/>
                                          <w:rPr>
                                            <w:lang w:val="es-CR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es-CR"/>
                                          </w:rPr>
                                          <w:t xml:space="preserve">José </w:t>
                                        </w:r>
                                        <w:r w:rsidR="000E030B" w:rsidRPr="00D10F86">
                                          <w:rPr>
                                            <w:sz w:val="24"/>
                                            <w:lang w:val="es-CR"/>
                                          </w:rPr>
                                          <w:t>Álvaro Romero.</w:t>
                                        </w:r>
                                      </w:p>
                                    </w:tc>
                                  </w:tr>
                                  <w:tr w:rsidR="000E030B" w:rsidRPr="004063DA" w:rsidTr="000E030B">
                                    <w:trPr>
                                      <w:trHeight w:val="38"/>
                                    </w:trPr>
                                    <w:tc>
                                      <w:tcPr>
                                        <w:tcW w:w="5000" w:type="pct"/>
                                      </w:tcPr>
                                      <w:p w:rsidR="000E030B" w:rsidRDefault="002C2826" w:rsidP="000E030B">
                                        <w:pPr>
                                          <w:pStyle w:val="ContactInfo"/>
                                          <w:rPr>
                                            <w:lang w:val="es-CR"/>
                                          </w:rPr>
                                        </w:pPr>
                                        <w:sdt>
                                          <w:sdtPr>
                                            <w:alias w:val="Dirección"/>
                                            <w:tag w:val=""/>
                                            <w:id w:val="1653861424"/>
  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0E030B">
                                              <w:rPr>
                                                <w:lang w:val="es-CR"/>
                                              </w:rPr>
                                              <w:t>Fecha de entrega: 23 de mayo del 2016</w:t>
                                            </w:r>
                                          </w:sdtContent>
                                        </w:sdt>
                                      </w:p>
                                      <w:p w:rsidR="000E030B" w:rsidRPr="000E030B" w:rsidRDefault="000E030B" w:rsidP="000E030B">
                                        <w:pPr>
                                          <w:pStyle w:val="ContactInfo"/>
                                          <w:rPr>
                                            <w:lang w:val="es-CR"/>
                                          </w:rPr>
                                        </w:pPr>
                                        <w:r>
                                          <w:rPr>
                                            <w:lang w:val="es-CR"/>
                                          </w:rPr>
                                          <w:t>Curso lectivo: Segundo cuatrimestre de 2016.</w:t>
                                        </w:r>
                                      </w:p>
                                    </w:tc>
                                  </w:tr>
                                </w:tbl>
                                <w:p w:rsidR="000E030B" w:rsidRPr="000E030B" w:rsidRDefault="000E030B" w:rsidP="000E030B">
                                  <w:pPr>
                                    <w:spacing w:after="0" w:line="240" w:lineRule="auto"/>
                                    <w:rPr>
                                      <w:lang w:val="es-C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457200" bIns="3657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8" o:spid="_x0000_s1026" style="position:absolute;margin-left:.35pt;margin-top:211.85pt;width:468pt;height:443.8pt;z-index:251672576;mso-width-percent:1000;mso-position-horizontal-relative:margin;mso-position-vertical-relative:margin;mso-width-percent:1000;mso-width-relative:margin;mso-height-relative:margin" coordorigin=",16637" coordsize="59436,5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7" type="#_x0000_t202" alt="Cuadro de texto para mostrar el título y el subtítulo del documento" style="position:absolute;left:4294;top:16637;width:50368;height:805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aJcUA&#10;AADaAAAADwAAAGRycy9kb3ducmV2LnhtbESPT2vCQBTE70K/w/KE3nSjpaFEV5FKaQseGquen9ln&#10;Esy+DdnNH/vpu0Khx2FmfsMs14OpREeNKy0rmE0jEMSZ1SXnCg7fb5MXEM4ja6wsk4IbOVivHkZL&#10;TLTtOaVu73MRIOwSVFB4XydSuqwgg25qa+LgXWxj0AfZ5FI32Ae4qeQ8imJpsOSwUGBNrwVl131r&#10;FHz9nI/x7tTe+u3ntkvp+t4+z56UehwPmwUIT4P/D/+1P7S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JolxQAAANoAAAAPAAAAAAAAAAAAAAAAAJgCAABkcnMv&#10;ZG93bnJldi54bWxQSwUGAAAAAAQABAD1AAAAigMAAAAA&#10;" filled="f" stroked="f" strokeweight=".5pt">
                      <v:textbox inset="0,0,0,0">
                        <w:txbxContent>
                          <w:sdt>
                            <w:sdtPr>
                              <w:rPr>
                                <w:color w:val="339966"/>
                              </w:rPr>
                              <w:alias w:val="Título"/>
                              <w:tag w:val=""/>
                              <w:id w:val="3826074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E030B" w:rsidRPr="00D70762" w:rsidRDefault="000E030B" w:rsidP="00D70762">
                                <w:pPr>
                                  <w:pStyle w:val="Ttulo"/>
                                  <w:spacing w:after="0"/>
                                  <w:contextualSpacing w:val="0"/>
                                  <w:jc w:val="center"/>
                                  <w:rPr>
                                    <w:color w:val="339966"/>
                                  </w:rPr>
                                </w:pPr>
                                <w:r w:rsidRPr="00D70762">
                                  <w:rPr>
                                    <w:color w:val="339966"/>
                                    <w:lang w:val="es-CR"/>
                                  </w:rPr>
                                  <w:t>Ficha técnica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Cuadro de texto 10" o:spid="_x0000_s1028" type="#_x0000_t202" alt="Cuadro de texto para mostrar la información de contacto de la empresa" style="position:absolute;top:26574;width:59436;height:47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ZecIA&#10;AADaAAAADwAAAGRycy9kb3ducmV2LnhtbESPQYvCMBSE74L/ITxhb5qqS5VqWkQUPC1Yu3t+NM+2&#10;2LyUJmr995uFBY/DzHzDbLPBtOJBvWssK5jPIhDEpdUNVwqKy3G6BuE8ssbWMil4kYMsHY+2mGj7&#10;5DM9cl+JAGGXoILa+y6R0pU1GXQz2xEH72p7gz7IvpK6x2eAm1YuoiiWBhsOCzV2tK+pvOV3o6CJ&#10;v9a7Zfxd5J/D6dUtVsWq+jko9TEZdhsQngb/Dv+3T1rBEv6uhBs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4xl5wgAAANoAAAAPAAAAAAAAAAAAAAAAAJgCAABkcnMvZG93&#10;bnJldi54bWxQSwUGAAAAAAQABAD1AAAAhwMAAAAA&#10;" fillcolor="#84d8ae" stroked="f" strokeweight=".5pt">
                      <v:textbox inset="36pt,0,36pt,28.8pt">
                        <w:txbxContent>
                          <w:tbl>
                            <w:tblPr>
                              <w:tblW w:w="4990" w:type="pct"/>
                              <w:tblBorders>
                                <w:insideH w:val="single" w:sz="2" w:space="0" w:color="FFFFFF" w:themeColor="background1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Subtítulo e información de contacto"/>
                            </w:tblPr>
                            <w:tblGrid>
                              <w:gridCol w:w="7621"/>
                            </w:tblGrid>
                            <w:tr w:rsidR="000E030B" w:rsidRPr="000E030B" w:rsidTr="000E030B">
                              <w:trPr>
                                <w:trHeight w:hRule="exact" w:val="571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E030B" w:rsidRPr="000E030B" w:rsidRDefault="002C2826" w:rsidP="00D70762">
                                  <w:pPr>
                                    <w:pStyle w:val="Subttulo"/>
                                    <w:rPr>
                                      <w:i/>
                                      <w:color w:val="FFFFFF" w:themeColor="background1"/>
                                      <w:sz w:val="36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i/>
                                        <w:color w:val="FFFFFF" w:themeColor="background1"/>
                                        <w:sz w:val="36"/>
                                      </w:rPr>
                                      <w:alias w:val="Subtítulo"/>
                                      <w:tag w:val=""/>
                                      <w:id w:val="-179143753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E030B" w:rsidRPr="00683899">
                                        <w:rPr>
                                          <w:i/>
                                          <w:color w:val="FFFFFF" w:themeColor="background1"/>
                                          <w:sz w:val="36"/>
                                          <w:lang w:val="es-CR"/>
                                        </w:rPr>
                                        <w:t>GreenCode Technologies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E030B" w:rsidRPr="004063DA" w:rsidTr="000E030B">
                              <w:trPr>
                                <w:trHeight w:hRule="exact" w:val="1854"/>
                              </w:trPr>
                              <w:tc>
                                <w:tcPr>
                                  <w:tcW w:w="5000" w:type="pct"/>
                                  <w:vAlign w:val="bottom"/>
                                </w:tcPr>
                                <w:p w:rsidR="000E030B" w:rsidRPr="00953591" w:rsidRDefault="000E030B" w:rsidP="000E030B">
                                  <w:pPr>
                                    <w:pStyle w:val="ContactInfo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lang w:val="es-CR"/>
                                    </w:rPr>
                                    <w:t>Proyecto de Ingeniería de Software 2</w:t>
                                  </w:r>
                                </w:p>
                              </w:tc>
                            </w:tr>
                            <w:tr w:rsidR="000E030B" w:rsidRPr="000E030B" w:rsidTr="000E030B">
                              <w:trPr>
                                <w:trHeight w:hRule="exact" w:val="2374"/>
                              </w:trPr>
                              <w:tc>
                                <w:tcPr>
                                  <w:tcW w:w="5000" w:type="pct"/>
                                  <w:vAlign w:val="bottom"/>
                                </w:tcPr>
                                <w:p w:rsidR="000E030B" w:rsidRPr="00D10F86" w:rsidRDefault="000E030B" w:rsidP="000E030B">
                                  <w:pPr>
                                    <w:pStyle w:val="ContactInfo"/>
                                    <w:rPr>
                                      <w:i/>
                                      <w:sz w:val="24"/>
                                      <w:lang w:val="es-CR"/>
                                    </w:rPr>
                                  </w:pPr>
                                  <w:r w:rsidRPr="00D10F86">
                                    <w:rPr>
                                      <w:i/>
                                      <w:sz w:val="24"/>
                                      <w:lang w:val="es-CR"/>
                                    </w:rPr>
                                    <w:t>Profesores:</w:t>
                                  </w:r>
                                </w:p>
                                <w:p w:rsidR="000E030B" w:rsidRPr="00D10F86" w:rsidRDefault="00D10F86" w:rsidP="000E030B">
                                  <w:pPr>
                                    <w:pStyle w:val="ContactInfo"/>
                                    <w:rPr>
                                      <w:sz w:val="24"/>
                                      <w:lang w:val="es-CR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s-CR"/>
                                    </w:rPr>
                                    <w:t>Álvaro Cordero Peña.</w:t>
                                  </w:r>
                                </w:p>
                                <w:p w:rsidR="000E030B" w:rsidRPr="00D10F86" w:rsidRDefault="00D10F86" w:rsidP="000E030B">
                                  <w:pPr>
                                    <w:pStyle w:val="ContactInfo"/>
                                    <w:rPr>
                                      <w:sz w:val="24"/>
                                      <w:lang w:val="es-CR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s-CR"/>
                                    </w:rPr>
                                    <w:t>Dennis Córdoba López.</w:t>
                                  </w:r>
                                </w:p>
                                <w:p w:rsidR="000E030B" w:rsidRPr="000E030B" w:rsidRDefault="00D10F86" w:rsidP="000E030B">
                                  <w:pPr>
                                    <w:pStyle w:val="ContactInfo"/>
                                    <w:rPr>
                                      <w:lang w:val="es-CR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s-CR"/>
                                    </w:rPr>
                                    <w:t xml:space="preserve">José </w:t>
                                  </w:r>
                                  <w:r w:rsidR="000E030B" w:rsidRPr="00D10F86">
                                    <w:rPr>
                                      <w:sz w:val="24"/>
                                      <w:lang w:val="es-CR"/>
                                    </w:rPr>
                                    <w:t>Álvaro Romero.</w:t>
                                  </w:r>
                                </w:p>
                              </w:tc>
                            </w:tr>
                            <w:tr w:rsidR="000E030B" w:rsidRPr="004063DA" w:rsidTr="000E030B">
                              <w:trPr>
                                <w:trHeight w:val="38"/>
                              </w:trPr>
                              <w:tc>
                                <w:tcPr>
                                  <w:tcW w:w="5000" w:type="pct"/>
                                </w:tcPr>
                                <w:p w:rsidR="000E030B" w:rsidRDefault="002C2826" w:rsidP="000E030B">
                                  <w:pPr>
                                    <w:pStyle w:val="ContactInfo"/>
                                    <w:rPr>
                                      <w:lang w:val="es-CR"/>
                                    </w:rPr>
                                  </w:pPr>
                                  <w:sdt>
                                    <w:sdtPr>
                                      <w:alias w:val="Dirección"/>
                                      <w:tag w:val=""/>
                                      <w:id w:val="165386142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0E030B">
                                        <w:rPr>
                                          <w:lang w:val="es-CR"/>
                                        </w:rPr>
                                        <w:t>Fecha de entrega: 23 de mayo del 2016</w:t>
                                      </w:r>
                                    </w:sdtContent>
                                  </w:sdt>
                                </w:p>
                                <w:p w:rsidR="000E030B" w:rsidRPr="000E030B" w:rsidRDefault="000E030B" w:rsidP="000E030B">
                                  <w:pPr>
                                    <w:pStyle w:val="ContactInfo"/>
                                    <w:rPr>
                                      <w:lang w:val="es-CR"/>
                                    </w:rPr>
                                  </w:pPr>
                                  <w:r>
                                    <w:rPr>
                                      <w:lang w:val="es-CR"/>
                                    </w:rPr>
                                    <w:t>Curso lectivo: Segundo cuatrimestre de 2016.</w:t>
                                  </w:r>
                                </w:p>
                              </w:tc>
                            </w:tr>
                          </w:tbl>
                          <w:p w:rsidR="000E030B" w:rsidRPr="000E030B" w:rsidRDefault="000E030B" w:rsidP="000E030B">
                            <w:pPr>
                              <w:spacing w:after="0" w:line="240" w:lineRule="auto"/>
                              <w:rPr>
                                <w:lang w:val="es-CR"/>
                              </w:rPr>
                            </w:pPr>
                          </w:p>
                        </w:txbxContent>
                      </v:textbox>
                    </v:shape>
                    <w10:wrap type="topAndBottom" anchorx="margin" anchory="margin"/>
                  </v:group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bookmarkEnd w:id="1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es-ES"/>
        </w:rPr>
        <w:id w:val="1013804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519C" w:rsidRPr="00CA3F95" w:rsidRDefault="006B519C">
          <w:pPr>
            <w:pStyle w:val="TtulodeTDC"/>
            <w:rPr>
              <w:color w:val="339966"/>
            </w:rPr>
          </w:pPr>
          <w:r w:rsidRPr="00CA3F95">
            <w:rPr>
              <w:color w:val="339966"/>
              <w:lang w:val="es-ES"/>
            </w:rPr>
            <w:t>Tabla de contenido</w:t>
          </w:r>
        </w:p>
        <w:p w:rsidR="006B519C" w:rsidRDefault="006B519C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686371" w:history="1">
            <w:r w:rsidRPr="002D5683">
              <w:rPr>
                <w:rStyle w:val="Hipervnculo"/>
                <w:noProof/>
                <w:lang w:val="es-CR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5F" w:rsidRDefault="002C2826" w:rsidP="00F23F5F">
          <w:pPr>
            <w:pStyle w:val="TDC1"/>
            <w:rPr>
              <w:noProof/>
            </w:rPr>
          </w:pPr>
          <w:hyperlink w:anchor="_Toc451686372" w:history="1">
            <w:r w:rsidR="006B519C" w:rsidRPr="002D5683">
              <w:rPr>
                <w:rStyle w:val="Hipervnculo"/>
                <w:noProof/>
                <w:lang w:val="es-CR"/>
              </w:rPr>
              <w:t>Datos del equipo</w:t>
            </w:r>
            <w:r w:rsidR="006B519C">
              <w:rPr>
                <w:noProof/>
                <w:webHidden/>
              </w:rPr>
              <w:tab/>
            </w:r>
            <w:r w:rsidR="006B519C">
              <w:rPr>
                <w:noProof/>
                <w:webHidden/>
              </w:rPr>
              <w:fldChar w:fldCharType="begin"/>
            </w:r>
            <w:r w:rsidR="006B519C">
              <w:rPr>
                <w:noProof/>
                <w:webHidden/>
              </w:rPr>
              <w:instrText xml:space="preserve"> PAGEREF _Toc451686372 \h </w:instrText>
            </w:r>
            <w:r w:rsidR="006B519C">
              <w:rPr>
                <w:noProof/>
                <w:webHidden/>
              </w:rPr>
            </w:r>
            <w:r w:rsidR="006B519C">
              <w:rPr>
                <w:noProof/>
                <w:webHidden/>
              </w:rPr>
              <w:fldChar w:fldCharType="separate"/>
            </w:r>
            <w:r w:rsidR="006B519C">
              <w:rPr>
                <w:noProof/>
                <w:webHidden/>
              </w:rPr>
              <w:t>4</w:t>
            </w:r>
            <w:r w:rsidR="006B519C">
              <w:rPr>
                <w:noProof/>
                <w:webHidden/>
              </w:rPr>
              <w:fldChar w:fldCharType="end"/>
            </w:r>
          </w:hyperlink>
        </w:p>
        <w:p w:rsidR="009252A2" w:rsidRP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 w:rsidRPr="009252A2">
            <w:rPr>
              <w:lang w:val="es-CR"/>
            </w:rPr>
            <w:t>2.1 Nombre del equipo.</w:t>
          </w:r>
        </w:p>
        <w:p w:rsidR="009252A2" w:rsidRP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 w:rsidRPr="009252A2">
            <w:rPr>
              <w:lang w:val="es-CR"/>
            </w:rPr>
            <w:t>2.2 Logotipo del equipo</w:t>
          </w:r>
          <w:r>
            <w:rPr>
              <w:lang w:val="es-CR"/>
            </w:rPr>
            <w:t>.</w:t>
          </w:r>
        </w:p>
        <w:p w:rsid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>
            <w:rPr>
              <w:lang w:val="es-CR"/>
            </w:rPr>
            <w:t>2.3 Misión.</w:t>
          </w:r>
        </w:p>
        <w:p w:rsid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>
            <w:rPr>
              <w:lang w:val="es-CR"/>
            </w:rPr>
            <w:t>2.4 Visión.</w:t>
          </w:r>
        </w:p>
        <w:p w:rsid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>
            <w:rPr>
              <w:lang w:val="es-CR"/>
            </w:rPr>
            <w:t>2.5 Valores.</w:t>
          </w:r>
        </w:p>
        <w:p w:rsidR="009252A2" w:rsidRP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>
            <w:rPr>
              <w:lang w:val="es-CR"/>
            </w:rPr>
            <w:t>2.6 Integrantes del equipo.</w:t>
          </w:r>
        </w:p>
        <w:p w:rsidR="006B519C" w:rsidRDefault="002C2826">
          <w:pPr>
            <w:pStyle w:val="TDC1"/>
            <w:rPr>
              <w:noProof/>
            </w:rPr>
          </w:pPr>
          <w:hyperlink w:anchor="_Toc451686373" w:history="1">
            <w:r w:rsidR="006B519C" w:rsidRPr="002D5683">
              <w:rPr>
                <w:rStyle w:val="Hipervnculo"/>
                <w:noProof/>
                <w:lang w:val="es-CR"/>
              </w:rPr>
              <w:t>Reglamento del equipo</w:t>
            </w:r>
            <w:r w:rsidR="006B519C">
              <w:rPr>
                <w:noProof/>
                <w:webHidden/>
              </w:rPr>
              <w:tab/>
            </w:r>
            <w:r w:rsidR="006B519C">
              <w:rPr>
                <w:noProof/>
                <w:webHidden/>
              </w:rPr>
              <w:fldChar w:fldCharType="begin"/>
            </w:r>
            <w:r w:rsidR="006B519C">
              <w:rPr>
                <w:noProof/>
                <w:webHidden/>
              </w:rPr>
              <w:instrText xml:space="preserve"> PAGEREF _Toc451686373 \h </w:instrText>
            </w:r>
            <w:r w:rsidR="006B519C">
              <w:rPr>
                <w:noProof/>
                <w:webHidden/>
              </w:rPr>
            </w:r>
            <w:r w:rsidR="006B519C">
              <w:rPr>
                <w:noProof/>
                <w:webHidden/>
              </w:rPr>
              <w:fldChar w:fldCharType="separate"/>
            </w:r>
            <w:r w:rsidR="006B519C">
              <w:rPr>
                <w:noProof/>
                <w:webHidden/>
              </w:rPr>
              <w:t>6</w:t>
            </w:r>
            <w:r w:rsidR="006B519C">
              <w:rPr>
                <w:noProof/>
                <w:webHidden/>
              </w:rPr>
              <w:fldChar w:fldCharType="end"/>
            </w:r>
          </w:hyperlink>
        </w:p>
        <w:p w:rsidR="009252A2" w:rsidRP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 w:rsidRPr="009252A2">
            <w:rPr>
              <w:lang w:val="es-CR"/>
            </w:rPr>
            <w:t xml:space="preserve">2.1 </w:t>
          </w:r>
          <w:r>
            <w:rPr>
              <w:lang w:val="es-CR"/>
            </w:rPr>
            <w:t>Reglas generales</w:t>
          </w:r>
          <w:r w:rsidRPr="009252A2">
            <w:rPr>
              <w:lang w:val="es-CR"/>
            </w:rPr>
            <w:t>.</w:t>
          </w:r>
        </w:p>
        <w:p w:rsidR="009252A2" w:rsidRP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 w:rsidRPr="009252A2">
            <w:rPr>
              <w:lang w:val="es-CR"/>
            </w:rPr>
            <w:t xml:space="preserve">2.2 </w:t>
          </w:r>
          <w:r>
            <w:rPr>
              <w:lang w:val="es-CR"/>
            </w:rPr>
            <w:t>Reglas de tardías y ausencias</w:t>
          </w:r>
          <w:r w:rsidRPr="009252A2">
            <w:rPr>
              <w:lang w:val="es-CR"/>
            </w:rPr>
            <w:t>.</w:t>
          </w:r>
        </w:p>
        <w:p w:rsid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>
            <w:rPr>
              <w:lang w:val="es-CR"/>
            </w:rPr>
            <w:t>2.3 Reglas de entregas</w:t>
          </w:r>
          <w:r w:rsidRPr="009252A2">
            <w:rPr>
              <w:lang w:val="es-CR"/>
            </w:rPr>
            <w:t>.</w:t>
          </w:r>
        </w:p>
        <w:p w:rsid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>
            <w:rPr>
              <w:lang w:val="es-CR"/>
            </w:rPr>
            <w:t>2.4 Reglas de desinterés</w:t>
          </w:r>
          <w:r w:rsidRPr="009252A2">
            <w:rPr>
              <w:lang w:val="es-CR"/>
            </w:rPr>
            <w:t>.</w:t>
          </w:r>
        </w:p>
        <w:p w:rsidR="009252A2" w:rsidRDefault="009252A2" w:rsidP="009252A2">
          <w:pPr>
            <w:pStyle w:val="TDC1"/>
            <w:numPr>
              <w:ilvl w:val="0"/>
              <w:numId w:val="0"/>
            </w:numPr>
            <w:ind w:left="1440"/>
            <w:rPr>
              <w:lang w:val="es-CR"/>
            </w:rPr>
          </w:pPr>
          <w:r>
            <w:rPr>
              <w:lang w:val="es-CR"/>
            </w:rPr>
            <w:t>2.5 Reglas de comunicación</w:t>
          </w:r>
          <w:r w:rsidRPr="009252A2">
            <w:rPr>
              <w:lang w:val="es-CR"/>
            </w:rPr>
            <w:t>.</w:t>
          </w:r>
        </w:p>
        <w:p w:rsidR="006B519C" w:rsidRDefault="006B519C">
          <w:r>
            <w:rPr>
              <w:b/>
              <w:bCs/>
              <w:lang w:val="es-ES"/>
            </w:rPr>
            <w:fldChar w:fldCharType="end"/>
          </w:r>
        </w:p>
      </w:sdtContent>
    </w:sdt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9252A2" w:rsidRDefault="009252A2" w:rsidP="0037340D">
      <w:pPr>
        <w:spacing w:after="0" w:line="276" w:lineRule="auto"/>
        <w:rPr>
          <w:sz w:val="24"/>
          <w:szCs w:val="24"/>
          <w:lang w:val="es-ES"/>
        </w:rPr>
      </w:pPr>
    </w:p>
    <w:p w:rsidR="009252A2" w:rsidRDefault="009252A2" w:rsidP="0037340D">
      <w:pPr>
        <w:spacing w:after="0" w:line="276" w:lineRule="auto"/>
        <w:rPr>
          <w:sz w:val="24"/>
          <w:szCs w:val="24"/>
          <w:lang w:val="es-ES"/>
        </w:rPr>
      </w:pPr>
    </w:p>
    <w:p w:rsidR="00CD3428" w:rsidRDefault="00CD3428" w:rsidP="0037340D">
      <w:pPr>
        <w:spacing w:after="0" w:line="276" w:lineRule="auto"/>
        <w:rPr>
          <w:sz w:val="24"/>
          <w:szCs w:val="24"/>
          <w:lang w:val="es-ES"/>
        </w:rPr>
      </w:pPr>
    </w:p>
    <w:p w:rsidR="00CD3428" w:rsidRDefault="00CD3428" w:rsidP="0037340D">
      <w:pPr>
        <w:spacing w:after="0" w:line="276" w:lineRule="auto"/>
        <w:rPr>
          <w:sz w:val="24"/>
          <w:szCs w:val="24"/>
          <w:lang w:val="es-ES"/>
        </w:rPr>
      </w:pPr>
    </w:p>
    <w:p w:rsidR="00CD3428" w:rsidRDefault="00CD3428" w:rsidP="0037340D">
      <w:pPr>
        <w:spacing w:after="0" w:line="276" w:lineRule="auto"/>
        <w:rPr>
          <w:sz w:val="24"/>
          <w:szCs w:val="24"/>
          <w:lang w:val="es-ES"/>
        </w:rPr>
      </w:pPr>
    </w:p>
    <w:p w:rsidR="00CD3428" w:rsidRDefault="00CD3428" w:rsidP="0037340D">
      <w:pPr>
        <w:spacing w:after="0" w:line="276" w:lineRule="auto"/>
        <w:rPr>
          <w:sz w:val="24"/>
          <w:szCs w:val="24"/>
          <w:lang w:val="es-ES"/>
        </w:rPr>
      </w:pPr>
    </w:p>
    <w:p w:rsidR="00CD3428" w:rsidRDefault="00CD3428" w:rsidP="0037340D">
      <w:pPr>
        <w:spacing w:after="0" w:line="276" w:lineRule="auto"/>
        <w:rPr>
          <w:sz w:val="24"/>
          <w:szCs w:val="24"/>
          <w:lang w:val="es-ES"/>
        </w:rPr>
      </w:pPr>
    </w:p>
    <w:p w:rsidR="00CD3428" w:rsidRDefault="00CD3428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683899" w:rsidRPr="00360ACB" w:rsidRDefault="00683899" w:rsidP="00683899">
      <w:pPr>
        <w:pStyle w:val="Ttulo1"/>
        <w:rPr>
          <w:lang w:val="es-ES"/>
        </w:rPr>
      </w:pPr>
      <w:bookmarkStart w:id="2" w:name="_Toc451686371"/>
      <w:r w:rsidRPr="00683899">
        <w:rPr>
          <w:color w:val="37A76F"/>
          <w:lang w:val="es-CR"/>
        </w:rPr>
        <w:t>Introducción</w:t>
      </w:r>
      <w:bookmarkEnd w:id="2"/>
    </w:p>
    <w:p w:rsidR="00683899" w:rsidRDefault="00683899" w:rsidP="00683899">
      <w:pPr>
        <w:spacing w:after="0" w:line="276" w:lineRule="auto"/>
        <w:ind w:firstLine="284"/>
        <w:jc w:val="both"/>
        <w:rPr>
          <w:color w:val="171616" w:themeColor="background2" w:themeShade="1A"/>
          <w:sz w:val="24"/>
          <w:szCs w:val="24"/>
          <w:lang w:val="es-ES"/>
        </w:rPr>
      </w:pPr>
      <w:r w:rsidRPr="004E58D6">
        <w:rPr>
          <w:color w:val="171616" w:themeColor="background2" w:themeShade="1A"/>
          <w:sz w:val="24"/>
          <w:szCs w:val="24"/>
          <w:lang w:val="es-ES"/>
        </w:rPr>
        <w:t xml:space="preserve">En el siguiente documento </w:t>
      </w:r>
      <w:r>
        <w:rPr>
          <w:color w:val="171616" w:themeColor="background2" w:themeShade="1A"/>
          <w:sz w:val="24"/>
          <w:szCs w:val="24"/>
          <w:lang w:val="es-ES"/>
        </w:rPr>
        <w:t>corresponde a</w:t>
      </w:r>
      <w:r w:rsidRPr="004E58D6">
        <w:rPr>
          <w:color w:val="171616" w:themeColor="background2" w:themeShade="1A"/>
          <w:sz w:val="24"/>
          <w:szCs w:val="24"/>
          <w:lang w:val="es-ES"/>
        </w:rPr>
        <w:t xml:space="preserve"> la definición del equipo de trabajo</w:t>
      </w:r>
      <w:r>
        <w:rPr>
          <w:color w:val="171616" w:themeColor="background2" w:themeShade="1A"/>
          <w:sz w:val="24"/>
          <w:szCs w:val="24"/>
          <w:lang w:val="es-ES"/>
        </w:rPr>
        <w:t xml:space="preserve"> “GreenCode Technologies”, con el fin de desarrollar un proyecto como parte del </w:t>
      </w:r>
      <w:r w:rsidRPr="004E58D6">
        <w:rPr>
          <w:color w:val="171616" w:themeColor="background2" w:themeShade="1A"/>
          <w:sz w:val="24"/>
          <w:szCs w:val="24"/>
          <w:lang w:val="es-ES"/>
        </w:rPr>
        <w:t>curso de</w:t>
      </w:r>
      <w:r>
        <w:rPr>
          <w:color w:val="171616" w:themeColor="background2" w:themeShade="1A"/>
          <w:sz w:val="24"/>
          <w:szCs w:val="24"/>
          <w:lang w:val="es-ES"/>
        </w:rPr>
        <w:t xml:space="preserve"> Ingeniería de Software</w:t>
      </w:r>
      <w:r w:rsidRPr="004E58D6">
        <w:rPr>
          <w:color w:val="171616" w:themeColor="background2" w:themeShade="1A"/>
          <w:sz w:val="24"/>
          <w:szCs w:val="24"/>
          <w:lang w:val="es-ES"/>
        </w:rPr>
        <w:t xml:space="preserve"> 2. </w:t>
      </w:r>
    </w:p>
    <w:p w:rsidR="00683899" w:rsidRDefault="00683899" w:rsidP="00683899">
      <w:pPr>
        <w:spacing w:after="0" w:line="276" w:lineRule="auto"/>
        <w:ind w:firstLine="284"/>
        <w:jc w:val="both"/>
        <w:rPr>
          <w:color w:val="171616" w:themeColor="background2" w:themeShade="1A"/>
          <w:sz w:val="24"/>
          <w:szCs w:val="24"/>
          <w:lang w:val="es-ES"/>
        </w:rPr>
      </w:pPr>
    </w:p>
    <w:p w:rsidR="00683899" w:rsidRDefault="00683899" w:rsidP="00683899">
      <w:pPr>
        <w:spacing w:after="0" w:line="276" w:lineRule="auto"/>
        <w:ind w:firstLine="284"/>
        <w:jc w:val="both"/>
        <w:rPr>
          <w:color w:val="171616" w:themeColor="background2" w:themeShade="1A"/>
          <w:sz w:val="24"/>
          <w:szCs w:val="24"/>
          <w:lang w:val="es-ES"/>
        </w:rPr>
      </w:pPr>
      <w:r w:rsidRPr="004E58D6">
        <w:rPr>
          <w:color w:val="171616" w:themeColor="background2" w:themeShade="1A"/>
          <w:sz w:val="24"/>
          <w:szCs w:val="24"/>
          <w:lang w:val="es-ES"/>
        </w:rPr>
        <w:t>E</w:t>
      </w:r>
      <w:r>
        <w:rPr>
          <w:color w:val="171616" w:themeColor="background2" w:themeShade="1A"/>
          <w:sz w:val="24"/>
          <w:szCs w:val="24"/>
          <w:lang w:val="es-ES"/>
        </w:rPr>
        <w:t>l presente documento describe</w:t>
      </w:r>
      <w:r w:rsidRPr="004E58D6">
        <w:rPr>
          <w:color w:val="171616" w:themeColor="background2" w:themeShade="1A"/>
          <w:sz w:val="24"/>
          <w:szCs w:val="24"/>
          <w:lang w:val="es-ES"/>
        </w:rPr>
        <w:t xml:space="preserve"> </w:t>
      </w:r>
      <w:r>
        <w:rPr>
          <w:color w:val="171616" w:themeColor="background2" w:themeShade="1A"/>
          <w:sz w:val="24"/>
          <w:szCs w:val="24"/>
          <w:lang w:val="es-ES"/>
        </w:rPr>
        <w:t>la estructura general del equipo, el cual incluye tanto,</w:t>
      </w:r>
      <w:r w:rsidRPr="004E58D6">
        <w:rPr>
          <w:color w:val="171616" w:themeColor="background2" w:themeShade="1A"/>
          <w:sz w:val="24"/>
          <w:szCs w:val="24"/>
          <w:lang w:val="es-ES"/>
        </w:rPr>
        <w:t xml:space="preserve"> </w:t>
      </w:r>
      <w:r>
        <w:rPr>
          <w:color w:val="171616" w:themeColor="background2" w:themeShade="1A"/>
          <w:sz w:val="24"/>
          <w:szCs w:val="24"/>
          <w:lang w:val="es-ES"/>
        </w:rPr>
        <w:t>los datos generales del mismo, su misión, visión y valores, como los datos personales de cada miembro del equipo, el rol que desempeña en el proceso del proyecto y las fortalezas y debilidades que lo definen.</w:t>
      </w:r>
    </w:p>
    <w:p w:rsidR="00683899" w:rsidRPr="004E58D6" w:rsidRDefault="00683899" w:rsidP="00683899">
      <w:pPr>
        <w:spacing w:after="0" w:line="276" w:lineRule="auto"/>
        <w:ind w:firstLine="284"/>
        <w:jc w:val="both"/>
        <w:rPr>
          <w:color w:val="171616" w:themeColor="background2" w:themeShade="1A"/>
          <w:sz w:val="24"/>
          <w:szCs w:val="24"/>
          <w:lang w:val="es-ES"/>
        </w:rPr>
      </w:pPr>
    </w:p>
    <w:p w:rsidR="00683899" w:rsidRPr="004E58D6" w:rsidRDefault="00683899" w:rsidP="00683899">
      <w:pPr>
        <w:spacing w:after="0" w:line="276" w:lineRule="auto"/>
        <w:ind w:firstLine="284"/>
        <w:jc w:val="both"/>
        <w:rPr>
          <w:color w:val="171616" w:themeColor="background2" w:themeShade="1A"/>
          <w:sz w:val="24"/>
          <w:szCs w:val="24"/>
          <w:lang w:val="es-ES"/>
        </w:rPr>
      </w:pPr>
      <w:r>
        <w:rPr>
          <w:color w:val="171616" w:themeColor="background2" w:themeShade="1A"/>
          <w:sz w:val="24"/>
          <w:szCs w:val="24"/>
          <w:lang w:val="es-ES"/>
        </w:rPr>
        <w:t xml:space="preserve">Además </w:t>
      </w:r>
      <w:r w:rsidRPr="004E58D6">
        <w:rPr>
          <w:color w:val="171616" w:themeColor="background2" w:themeShade="1A"/>
          <w:sz w:val="24"/>
          <w:szCs w:val="24"/>
          <w:lang w:val="es-ES"/>
        </w:rPr>
        <w:t xml:space="preserve">pretende ser una guía </w:t>
      </w:r>
      <w:r>
        <w:rPr>
          <w:color w:val="171616" w:themeColor="background2" w:themeShade="1A"/>
          <w:sz w:val="24"/>
          <w:szCs w:val="24"/>
          <w:lang w:val="es-ES"/>
        </w:rPr>
        <w:t>a la hora de trabajar en el proyecto, con la evaluación y sanción de cada miembro del equipo por medio del reglamento establecido.</w:t>
      </w:r>
    </w:p>
    <w:p w:rsidR="00683899" w:rsidRDefault="00683899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Default="00360ACB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7340D" w:rsidRDefault="0037340D" w:rsidP="0037340D">
      <w:pPr>
        <w:spacing w:after="0" w:line="276" w:lineRule="auto"/>
        <w:rPr>
          <w:sz w:val="24"/>
          <w:szCs w:val="24"/>
          <w:lang w:val="es-ES"/>
        </w:rPr>
      </w:pPr>
    </w:p>
    <w:p w:rsidR="00360ACB" w:rsidRPr="006B519C" w:rsidRDefault="00360ACB" w:rsidP="0054424D">
      <w:pPr>
        <w:pStyle w:val="Ttulo1"/>
        <w:rPr>
          <w:color w:val="37A76F"/>
          <w:lang w:val="es-CR"/>
        </w:rPr>
      </w:pPr>
      <w:bookmarkStart w:id="3" w:name="_Toc451685005"/>
      <w:bookmarkStart w:id="4" w:name="_Toc451685122"/>
      <w:bookmarkStart w:id="5" w:name="_Toc451686372"/>
      <w:r w:rsidRPr="006B519C">
        <w:rPr>
          <w:color w:val="37A76F"/>
          <w:lang w:val="es-CR"/>
        </w:rPr>
        <w:t>Datos del equipo</w:t>
      </w:r>
      <w:bookmarkEnd w:id="3"/>
      <w:bookmarkEnd w:id="4"/>
      <w:bookmarkEnd w:id="5"/>
    </w:p>
    <w:p w:rsidR="00360ACB" w:rsidRDefault="00862617" w:rsidP="00C916B1">
      <w:pPr>
        <w:spacing w:after="0" w:line="276" w:lineRule="auto"/>
        <w:ind w:firstLine="284"/>
        <w:jc w:val="both"/>
        <w:rPr>
          <w:color w:val="171616" w:themeColor="background2" w:themeShade="1A"/>
          <w:sz w:val="24"/>
          <w:szCs w:val="24"/>
          <w:lang w:val="es-ES"/>
        </w:rPr>
      </w:pPr>
      <w:r w:rsidRPr="00303C52">
        <w:rPr>
          <w:color w:val="171616" w:themeColor="background2" w:themeShade="1A"/>
          <w:sz w:val="24"/>
          <w:szCs w:val="24"/>
          <w:lang w:val="es-ES"/>
        </w:rPr>
        <w:t>Información referente a los datos</w:t>
      </w:r>
      <w:r w:rsidR="00323C2A">
        <w:rPr>
          <w:color w:val="171616" w:themeColor="background2" w:themeShade="1A"/>
          <w:sz w:val="24"/>
          <w:szCs w:val="24"/>
          <w:lang w:val="es-ES"/>
        </w:rPr>
        <w:t xml:space="preserve"> generales del equipo, </w:t>
      </w:r>
      <w:r w:rsidR="00C916B1">
        <w:rPr>
          <w:color w:val="171616" w:themeColor="background2" w:themeShade="1A"/>
          <w:sz w:val="24"/>
          <w:szCs w:val="24"/>
          <w:lang w:val="es-ES"/>
        </w:rPr>
        <w:t xml:space="preserve">los </w:t>
      </w:r>
      <w:r w:rsidR="00323C2A">
        <w:rPr>
          <w:color w:val="171616" w:themeColor="background2" w:themeShade="1A"/>
          <w:sz w:val="24"/>
          <w:szCs w:val="24"/>
          <w:lang w:val="es-ES"/>
        </w:rPr>
        <w:t>datos personales</w:t>
      </w:r>
      <w:r w:rsidRPr="00303C52">
        <w:rPr>
          <w:color w:val="171616" w:themeColor="background2" w:themeShade="1A"/>
          <w:sz w:val="24"/>
          <w:szCs w:val="24"/>
          <w:lang w:val="es-ES"/>
        </w:rPr>
        <w:t xml:space="preserve"> de cada integrante</w:t>
      </w:r>
      <w:r w:rsidR="00C916B1">
        <w:rPr>
          <w:color w:val="171616" w:themeColor="background2" w:themeShade="1A"/>
          <w:sz w:val="24"/>
          <w:szCs w:val="24"/>
          <w:lang w:val="es-ES"/>
        </w:rPr>
        <w:t xml:space="preserve"> </w:t>
      </w:r>
      <w:r w:rsidR="00323C2A">
        <w:rPr>
          <w:color w:val="171616" w:themeColor="background2" w:themeShade="1A"/>
          <w:sz w:val="24"/>
          <w:szCs w:val="24"/>
          <w:lang w:val="es-ES"/>
        </w:rPr>
        <w:t>y su rol</w:t>
      </w:r>
      <w:r w:rsidRPr="00303C52">
        <w:rPr>
          <w:color w:val="171616" w:themeColor="background2" w:themeShade="1A"/>
          <w:sz w:val="24"/>
          <w:szCs w:val="24"/>
          <w:lang w:val="es-ES"/>
        </w:rPr>
        <w:t xml:space="preserve"> respectivo, y la descripción de los conceptos fundamentales</w:t>
      </w:r>
      <w:r w:rsidR="00C916B1">
        <w:rPr>
          <w:color w:val="171616" w:themeColor="background2" w:themeShade="1A"/>
          <w:sz w:val="24"/>
          <w:szCs w:val="24"/>
          <w:lang w:val="es-ES"/>
        </w:rPr>
        <w:t xml:space="preserve"> para el buen desarrollo como equipo: Misión, Visión y Valores.</w:t>
      </w:r>
    </w:p>
    <w:p w:rsidR="00C916B1" w:rsidRDefault="00C916B1" w:rsidP="00C916B1">
      <w:pPr>
        <w:spacing w:after="0" w:line="276" w:lineRule="auto"/>
        <w:jc w:val="both"/>
        <w:rPr>
          <w:color w:val="171616" w:themeColor="background2" w:themeShade="1A"/>
          <w:sz w:val="24"/>
          <w:szCs w:val="24"/>
          <w:lang w:val="es-ES"/>
        </w:rPr>
      </w:pPr>
    </w:p>
    <w:p w:rsidR="00464263" w:rsidRPr="00464263" w:rsidRDefault="00464263" w:rsidP="0046426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Theme="minorHAnsi" w:eastAsiaTheme="minorEastAsia" w:hAnsiTheme="minorHAnsi" w:cstheme="minorBidi"/>
          <w:b/>
          <w:vanish/>
          <w:color w:val="171616" w:themeColor="background2" w:themeShade="1A"/>
          <w:kern w:val="0"/>
          <w:sz w:val="24"/>
          <w:szCs w:val="24"/>
          <w:lang w:val="es-ES" w:eastAsia="ja-JP"/>
        </w:rPr>
      </w:pPr>
    </w:p>
    <w:p w:rsidR="00464263" w:rsidRPr="00464263" w:rsidRDefault="00464263" w:rsidP="0046426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Theme="minorHAnsi" w:eastAsiaTheme="minorEastAsia" w:hAnsiTheme="minorHAnsi" w:cstheme="minorBidi"/>
          <w:b/>
          <w:vanish/>
          <w:color w:val="171616" w:themeColor="background2" w:themeShade="1A"/>
          <w:kern w:val="0"/>
          <w:sz w:val="24"/>
          <w:szCs w:val="24"/>
          <w:lang w:val="es-ES" w:eastAsia="ja-JP"/>
        </w:rPr>
      </w:pPr>
    </w:p>
    <w:p w:rsidR="00862617" w:rsidRDefault="00862617" w:rsidP="00464263">
      <w:pPr>
        <w:pStyle w:val="Prrafodelista"/>
        <w:numPr>
          <w:ilvl w:val="1"/>
          <w:numId w:val="6"/>
        </w:numPr>
        <w:spacing w:line="276" w:lineRule="auto"/>
        <w:ind w:left="851" w:hanging="371"/>
        <w:jc w:val="both"/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C916B1"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  <w:t>Nombre del equipo</w:t>
      </w:r>
    </w:p>
    <w:p w:rsidR="00C916B1" w:rsidRPr="00C916B1" w:rsidRDefault="00C916B1" w:rsidP="00C916B1">
      <w:pPr>
        <w:pStyle w:val="Prrafodelista"/>
        <w:spacing w:line="276" w:lineRule="auto"/>
        <w:ind w:left="851" w:firstLine="28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C916B1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El nombre del equipo es “GreenCode Technologies”. Con él, queremos representar e implementar la reutilización de código, ya que es un comportamiento importante en la programación, para el ahorro de tiempo y energía.</w:t>
      </w:r>
    </w:p>
    <w:p w:rsidR="00C916B1" w:rsidRPr="00C916B1" w:rsidRDefault="00C916B1" w:rsidP="00C916B1">
      <w:pPr>
        <w:spacing w:after="0" w:line="276" w:lineRule="auto"/>
        <w:jc w:val="both"/>
        <w:rPr>
          <w:b/>
          <w:color w:val="171616" w:themeColor="background2" w:themeShade="1A"/>
          <w:sz w:val="24"/>
          <w:szCs w:val="24"/>
          <w:lang w:val="es-ES"/>
        </w:rPr>
      </w:pPr>
    </w:p>
    <w:p w:rsidR="00862617" w:rsidRDefault="00C916B1" w:rsidP="00C916B1">
      <w:pPr>
        <w:pStyle w:val="Prrafodelista"/>
        <w:numPr>
          <w:ilvl w:val="1"/>
          <w:numId w:val="6"/>
        </w:numPr>
        <w:spacing w:line="276" w:lineRule="auto"/>
        <w:ind w:left="851" w:hanging="371"/>
        <w:jc w:val="both"/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noProof/>
          <w:lang w:val="es-CR" w:eastAsia="es-CR"/>
        </w:rPr>
        <w:drawing>
          <wp:anchor distT="0" distB="0" distL="114300" distR="114300" simplePos="0" relativeHeight="251670528" behindDoc="1" locked="0" layoutInCell="1" allowOverlap="1" wp14:anchorId="67CDDA15" wp14:editId="5F3433A4">
            <wp:simplePos x="0" y="0"/>
            <wp:positionH relativeFrom="column">
              <wp:posOffset>2014220</wp:posOffset>
            </wp:positionH>
            <wp:positionV relativeFrom="paragraph">
              <wp:posOffset>38735</wp:posOffset>
            </wp:positionV>
            <wp:extent cx="1971675" cy="1581150"/>
            <wp:effectExtent l="0" t="0" r="9525" b="0"/>
            <wp:wrapThrough wrapText="bothSides">
              <wp:wrapPolygon edited="0">
                <wp:start x="0" y="0"/>
                <wp:lineTo x="0" y="21340"/>
                <wp:lineTo x="21496" y="21340"/>
                <wp:lineTo x="21496" y="0"/>
                <wp:lineTo x="0" y="0"/>
              </wp:wrapPolygon>
            </wp:wrapThrough>
            <wp:docPr id="67" name="Imagen 67" descr="asdasdasd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dasdasdas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  <w:t>Logotipo del equipo</w:t>
      </w:r>
    </w:p>
    <w:p w:rsidR="00C916B1" w:rsidRDefault="00C916B1" w:rsidP="00C916B1">
      <w:pPr>
        <w:spacing w:line="276" w:lineRule="auto"/>
        <w:ind w:left="480"/>
        <w:jc w:val="both"/>
        <w:rPr>
          <w:b/>
          <w:color w:val="171616" w:themeColor="background2" w:themeShade="1A"/>
          <w:sz w:val="24"/>
          <w:szCs w:val="24"/>
          <w:lang w:val="es-ES"/>
        </w:rPr>
      </w:pPr>
    </w:p>
    <w:p w:rsidR="00C916B1" w:rsidRDefault="00C916B1" w:rsidP="00C916B1">
      <w:pPr>
        <w:spacing w:line="276" w:lineRule="auto"/>
        <w:ind w:left="480"/>
        <w:jc w:val="both"/>
        <w:rPr>
          <w:b/>
          <w:color w:val="171616" w:themeColor="background2" w:themeShade="1A"/>
          <w:sz w:val="24"/>
          <w:szCs w:val="24"/>
          <w:lang w:val="es-ES"/>
        </w:rPr>
      </w:pPr>
    </w:p>
    <w:p w:rsidR="00C916B1" w:rsidRDefault="00C916B1" w:rsidP="00C916B1">
      <w:pPr>
        <w:spacing w:line="276" w:lineRule="auto"/>
        <w:ind w:left="480"/>
        <w:jc w:val="both"/>
        <w:rPr>
          <w:b/>
          <w:color w:val="171616" w:themeColor="background2" w:themeShade="1A"/>
          <w:sz w:val="24"/>
          <w:szCs w:val="24"/>
          <w:lang w:val="es-ES"/>
        </w:rPr>
      </w:pPr>
    </w:p>
    <w:p w:rsidR="00C916B1" w:rsidRPr="00C916B1" w:rsidRDefault="00C916B1" w:rsidP="00C916B1">
      <w:pPr>
        <w:spacing w:after="0" w:line="276" w:lineRule="auto"/>
        <w:ind w:left="480"/>
        <w:jc w:val="both"/>
        <w:rPr>
          <w:b/>
          <w:color w:val="171616" w:themeColor="background2" w:themeShade="1A"/>
          <w:sz w:val="24"/>
          <w:szCs w:val="24"/>
          <w:lang w:val="es-ES"/>
        </w:rPr>
      </w:pPr>
    </w:p>
    <w:p w:rsidR="00C916B1" w:rsidRDefault="00C916B1" w:rsidP="00C916B1">
      <w:pPr>
        <w:pStyle w:val="Prrafodelista"/>
        <w:numPr>
          <w:ilvl w:val="1"/>
          <w:numId w:val="6"/>
        </w:numPr>
        <w:spacing w:line="276" w:lineRule="auto"/>
        <w:ind w:left="851" w:hanging="371"/>
        <w:jc w:val="both"/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</w:pPr>
      <w:r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  <w:t>Misión</w:t>
      </w:r>
    </w:p>
    <w:p w:rsidR="00C916B1" w:rsidRPr="00C916B1" w:rsidRDefault="00C916B1" w:rsidP="00C916B1">
      <w:pPr>
        <w:spacing w:after="0" w:line="276" w:lineRule="auto"/>
        <w:ind w:left="851" w:firstLine="284"/>
        <w:jc w:val="both"/>
        <w:rPr>
          <w:color w:val="171616" w:themeColor="background2" w:themeShade="1A"/>
          <w:sz w:val="24"/>
          <w:szCs w:val="24"/>
          <w:lang w:val="es-ES"/>
        </w:rPr>
      </w:pPr>
      <w:r w:rsidRPr="00C916B1">
        <w:rPr>
          <w:color w:val="171616" w:themeColor="background2" w:themeShade="1A"/>
          <w:sz w:val="24"/>
          <w:szCs w:val="24"/>
          <w:lang w:val="es-ES"/>
        </w:rPr>
        <w:t>Incentivar nuestro conocimiento en el área de desarrollo de aplicaciones.</w:t>
      </w:r>
    </w:p>
    <w:p w:rsidR="00C916B1" w:rsidRPr="00C916B1" w:rsidRDefault="00C916B1" w:rsidP="00C916B1">
      <w:pPr>
        <w:spacing w:after="0" w:line="276" w:lineRule="auto"/>
        <w:ind w:left="851"/>
        <w:jc w:val="both"/>
        <w:rPr>
          <w:color w:val="171616" w:themeColor="background2" w:themeShade="1A"/>
          <w:sz w:val="24"/>
          <w:szCs w:val="24"/>
          <w:lang w:val="es-ES"/>
        </w:rPr>
      </w:pPr>
      <w:r w:rsidRPr="00C916B1">
        <w:rPr>
          <w:color w:val="171616" w:themeColor="background2" w:themeShade="1A"/>
          <w:sz w:val="24"/>
          <w:szCs w:val="24"/>
          <w:lang w:val="es-ES"/>
        </w:rPr>
        <w:t>Mantener un área de trabajo que permita lograr las metas deseadas y estimular el crecimiento personal.</w:t>
      </w:r>
    </w:p>
    <w:p w:rsidR="00C916B1" w:rsidRPr="00C916B1" w:rsidRDefault="00C916B1" w:rsidP="00C916B1">
      <w:pPr>
        <w:spacing w:after="0" w:line="276" w:lineRule="auto"/>
        <w:jc w:val="both"/>
        <w:rPr>
          <w:b/>
          <w:color w:val="171616" w:themeColor="background2" w:themeShade="1A"/>
          <w:sz w:val="24"/>
          <w:szCs w:val="24"/>
          <w:lang w:val="es-ES"/>
        </w:rPr>
      </w:pPr>
    </w:p>
    <w:p w:rsidR="00C916B1" w:rsidRDefault="00C916B1" w:rsidP="00C916B1">
      <w:pPr>
        <w:pStyle w:val="Prrafodelista"/>
        <w:numPr>
          <w:ilvl w:val="1"/>
          <w:numId w:val="6"/>
        </w:numPr>
        <w:spacing w:line="276" w:lineRule="auto"/>
        <w:ind w:left="851" w:hanging="371"/>
        <w:jc w:val="both"/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</w:pPr>
      <w:r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  <w:t>Visión</w:t>
      </w:r>
    </w:p>
    <w:p w:rsidR="00C916B1" w:rsidRPr="00C916B1" w:rsidRDefault="00C916B1" w:rsidP="00C916B1">
      <w:pPr>
        <w:spacing w:after="0" w:line="276" w:lineRule="auto"/>
        <w:ind w:left="851" w:firstLine="284"/>
        <w:jc w:val="both"/>
        <w:rPr>
          <w:color w:val="171616" w:themeColor="background2" w:themeShade="1A"/>
          <w:sz w:val="24"/>
          <w:szCs w:val="24"/>
          <w:lang w:val="es-ES"/>
        </w:rPr>
      </w:pPr>
      <w:r w:rsidRPr="00C916B1">
        <w:rPr>
          <w:color w:val="171616" w:themeColor="background2" w:themeShade="1A"/>
          <w:sz w:val="24"/>
          <w:szCs w:val="24"/>
          <w:lang w:val="es-ES"/>
        </w:rPr>
        <w:t>Cumplir con lo requerido para superar las expectativas de los evaluadores, y así ser considerados entre los mejores.</w:t>
      </w:r>
    </w:p>
    <w:p w:rsidR="00C916B1" w:rsidRPr="00C916B1" w:rsidRDefault="00C916B1" w:rsidP="00C916B1">
      <w:pPr>
        <w:spacing w:after="0" w:line="276" w:lineRule="auto"/>
        <w:jc w:val="both"/>
        <w:rPr>
          <w:b/>
          <w:color w:val="171616" w:themeColor="background2" w:themeShade="1A"/>
          <w:sz w:val="24"/>
          <w:szCs w:val="24"/>
          <w:lang w:val="es-ES"/>
        </w:rPr>
      </w:pPr>
    </w:p>
    <w:p w:rsidR="00C916B1" w:rsidRPr="00C916B1" w:rsidRDefault="00C916B1" w:rsidP="00C916B1">
      <w:pPr>
        <w:pStyle w:val="Prrafodelista"/>
        <w:numPr>
          <w:ilvl w:val="1"/>
          <w:numId w:val="6"/>
        </w:numPr>
        <w:spacing w:line="276" w:lineRule="auto"/>
        <w:ind w:left="851" w:hanging="371"/>
        <w:jc w:val="both"/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</w:pPr>
      <w:r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  <w:t>Valores</w:t>
      </w:r>
    </w:p>
    <w:p w:rsidR="00C916B1" w:rsidRPr="00303C52" w:rsidRDefault="00C916B1" w:rsidP="00C916B1">
      <w:pPr>
        <w:spacing w:after="0" w:line="276" w:lineRule="auto"/>
        <w:ind w:left="851" w:firstLine="284"/>
        <w:jc w:val="both"/>
        <w:rPr>
          <w:color w:val="171616" w:themeColor="background2" w:themeShade="1A"/>
          <w:sz w:val="24"/>
          <w:szCs w:val="24"/>
          <w:lang w:val="es-ES"/>
        </w:rPr>
      </w:pPr>
      <w:r w:rsidRPr="00303C52">
        <w:rPr>
          <w:color w:val="171616" w:themeColor="background2" w:themeShade="1A"/>
          <w:sz w:val="24"/>
          <w:szCs w:val="24"/>
          <w:lang w:val="es-ES"/>
        </w:rPr>
        <w:t>El anhelo de adquirir conocimiento en el proceso y el alcanzar con el cumplimiento de objetivos, nos incita a integrar los siguientes valores como representación de nuestro equipo:</w:t>
      </w:r>
    </w:p>
    <w:p w:rsidR="00C916B1" w:rsidRPr="00303C52" w:rsidRDefault="00C916B1" w:rsidP="00D07A09">
      <w:pPr>
        <w:pStyle w:val="Prrafodelista"/>
        <w:numPr>
          <w:ilvl w:val="0"/>
          <w:numId w:val="4"/>
        </w:numPr>
        <w:spacing w:line="276" w:lineRule="auto"/>
        <w:ind w:left="1418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Responsabilidad.</w:t>
      </w:r>
    </w:p>
    <w:p w:rsidR="00C916B1" w:rsidRPr="00303C52" w:rsidRDefault="00C916B1" w:rsidP="00D07A09">
      <w:pPr>
        <w:pStyle w:val="Prrafodelista"/>
        <w:numPr>
          <w:ilvl w:val="0"/>
          <w:numId w:val="4"/>
        </w:numPr>
        <w:spacing w:line="276" w:lineRule="auto"/>
        <w:ind w:left="1418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Respeto.</w:t>
      </w:r>
    </w:p>
    <w:p w:rsidR="00C916B1" w:rsidRPr="00303C52" w:rsidRDefault="00C916B1" w:rsidP="00D07A09">
      <w:pPr>
        <w:pStyle w:val="Prrafodelista"/>
        <w:numPr>
          <w:ilvl w:val="0"/>
          <w:numId w:val="4"/>
        </w:numPr>
        <w:spacing w:line="276" w:lineRule="auto"/>
        <w:ind w:left="1418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Tolerancia.</w:t>
      </w:r>
    </w:p>
    <w:p w:rsidR="00C916B1" w:rsidRPr="00303C52" w:rsidRDefault="00C916B1" w:rsidP="00D07A09">
      <w:pPr>
        <w:pStyle w:val="Prrafodelista"/>
        <w:numPr>
          <w:ilvl w:val="0"/>
          <w:numId w:val="4"/>
        </w:numPr>
        <w:spacing w:line="276" w:lineRule="auto"/>
        <w:ind w:left="1418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Puntualidad.</w:t>
      </w:r>
    </w:p>
    <w:p w:rsidR="00C916B1" w:rsidRPr="00303C52" w:rsidRDefault="00C916B1" w:rsidP="00D07A09">
      <w:pPr>
        <w:pStyle w:val="Prrafodelista"/>
        <w:numPr>
          <w:ilvl w:val="0"/>
          <w:numId w:val="4"/>
        </w:numPr>
        <w:spacing w:line="276" w:lineRule="auto"/>
        <w:ind w:left="1418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Honestidad.</w:t>
      </w:r>
    </w:p>
    <w:p w:rsidR="00C916B1" w:rsidRPr="00303C52" w:rsidRDefault="00C916B1" w:rsidP="00D07A09">
      <w:pPr>
        <w:pStyle w:val="Prrafodelista"/>
        <w:numPr>
          <w:ilvl w:val="0"/>
          <w:numId w:val="4"/>
        </w:numPr>
        <w:spacing w:line="276" w:lineRule="auto"/>
        <w:ind w:left="1418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Humildad.</w:t>
      </w:r>
    </w:p>
    <w:p w:rsidR="00C916B1" w:rsidRPr="00303C52" w:rsidRDefault="00C916B1" w:rsidP="00D07A09">
      <w:pPr>
        <w:pStyle w:val="Prrafodelista"/>
        <w:numPr>
          <w:ilvl w:val="0"/>
          <w:numId w:val="4"/>
        </w:numPr>
        <w:spacing w:line="276" w:lineRule="auto"/>
        <w:ind w:left="1418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Laboriosidad.</w:t>
      </w:r>
    </w:p>
    <w:p w:rsidR="00C916B1" w:rsidRPr="00303C52" w:rsidRDefault="00C916B1" w:rsidP="00D07A09">
      <w:pPr>
        <w:pStyle w:val="Prrafodelista"/>
        <w:numPr>
          <w:ilvl w:val="0"/>
          <w:numId w:val="4"/>
        </w:numPr>
        <w:spacing w:line="276" w:lineRule="auto"/>
        <w:ind w:left="1418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Lealtad.</w:t>
      </w:r>
    </w:p>
    <w:p w:rsidR="00C916B1" w:rsidRPr="00303C52" w:rsidRDefault="00C916B1" w:rsidP="00D07A09">
      <w:pPr>
        <w:pStyle w:val="Prrafodelista"/>
        <w:numPr>
          <w:ilvl w:val="0"/>
          <w:numId w:val="4"/>
        </w:numPr>
        <w:spacing w:line="276" w:lineRule="auto"/>
        <w:ind w:left="1418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Perseverancia.</w:t>
      </w:r>
    </w:p>
    <w:p w:rsidR="00C916B1" w:rsidRPr="00303C52" w:rsidRDefault="00C916B1" w:rsidP="00D07A09">
      <w:pPr>
        <w:pStyle w:val="Prrafodelista"/>
        <w:numPr>
          <w:ilvl w:val="0"/>
          <w:numId w:val="4"/>
        </w:numPr>
        <w:spacing w:line="276" w:lineRule="auto"/>
        <w:ind w:left="1418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Solidaridad.</w:t>
      </w:r>
    </w:p>
    <w:p w:rsidR="00862617" w:rsidRPr="00303C52" w:rsidRDefault="00862617" w:rsidP="00C916B1">
      <w:pPr>
        <w:spacing w:after="0" w:line="276" w:lineRule="auto"/>
        <w:ind w:left="851"/>
        <w:jc w:val="both"/>
        <w:rPr>
          <w:color w:val="171616" w:themeColor="background2" w:themeShade="1A"/>
          <w:sz w:val="24"/>
          <w:szCs w:val="24"/>
          <w:lang w:val="es-ES"/>
        </w:rPr>
      </w:pPr>
    </w:p>
    <w:p w:rsidR="00303C52" w:rsidRDefault="00303C52" w:rsidP="00C916B1">
      <w:pPr>
        <w:spacing w:after="0" w:line="276" w:lineRule="auto"/>
        <w:jc w:val="both"/>
        <w:rPr>
          <w:color w:val="171616" w:themeColor="background2" w:themeShade="1A"/>
          <w:sz w:val="24"/>
          <w:szCs w:val="24"/>
          <w:lang w:val="es-ES"/>
        </w:rPr>
      </w:pPr>
    </w:p>
    <w:p w:rsidR="00C916B1" w:rsidRDefault="00C916B1" w:rsidP="00C916B1">
      <w:pPr>
        <w:spacing w:after="0" w:line="276" w:lineRule="auto"/>
        <w:jc w:val="both"/>
        <w:rPr>
          <w:color w:val="171616" w:themeColor="background2" w:themeShade="1A"/>
          <w:sz w:val="24"/>
          <w:szCs w:val="24"/>
          <w:lang w:val="es-ES"/>
        </w:rPr>
      </w:pPr>
    </w:p>
    <w:p w:rsidR="00C916B1" w:rsidRPr="00303C52" w:rsidRDefault="00C916B1" w:rsidP="00C916B1">
      <w:pPr>
        <w:spacing w:after="0" w:line="276" w:lineRule="auto"/>
        <w:jc w:val="both"/>
        <w:rPr>
          <w:color w:val="171616" w:themeColor="background2" w:themeShade="1A"/>
          <w:sz w:val="24"/>
          <w:szCs w:val="24"/>
          <w:lang w:val="es-ES"/>
        </w:rPr>
      </w:pPr>
    </w:p>
    <w:p w:rsidR="00C05BA1" w:rsidRDefault="00862617" w:rsidP="00C05BA1">
      <w:pPr>
        <w:pStyle w:val="Prrafodelista"/>
        <w:numPr>
          <w:ilvl w:val="1"/>
          <w:numId w:val="6"/>
        </w:numPr>
        <w:spacing w:line="276" w:lineRule="auto"/>
        <w:ind w:left="851" w:hanging="371"/>
        <w:jc w:val="both"/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C916B1">
        <w:rPr>
          <w:rFonts w:asciiTheme="minorHAnsi" w:eastAsiaTheme="minorEastAsia" w:hAnsiTheme="minorHAnsi" w:cstheme="minorBidi"/>
          <w:b/>
          <w:color w:val="171616" w:themeColor="background2" w:themeShade="1A"/>
          <w:kern w:val="0"/>
          <w:sz w:val="24"/>
          <w:szCs w:val="24"/>
          <w:lang w:val="es-ES" w:eastAsia="ja-JP"/>
        </w:rPr>
        <w:t>Integrantes del equipo</w:t>
      </w:r>
    </w:p>
    <w:p w:rsidR="00C05BA1" w:rsidRPr="00C05BA1" w:rsidRDefault="00C05BA1" w:rsidP="00C05BA1">
      <w:pPr>
        <w:spacing w:line="276" w:lineRule="auto"/>
        <w:ind w:left="851" w:firstLine="284"/>
        <w:jc w:val="both"/>
        <w:rPr>
          <w:color w:val="171616" w:themeColor="background2" w:themeShade="1A"/>
          <w:sz w:val="24"/>
          <w:szCs w:val="24"/>
          <w:lang w:val="es-ES"/>
        </w:rPr>
      </w:pPr>
      <w:r>
        <w:rPr>
          <w:color w:val="171616" w:themeColor="background2" w:themeShade="1A"/>
          <w:sz w:val="24"/>
          <w:szCs w:val="24"/>
          <w:lang w:val="es-ES"/>
        </w:rPr>
        <w:t>A continuación se muestra la conformación del equipo con sus integrantes y roles asignados.</w:t>
      </w:r>
    </w:p>
    <w:p w:rsidR="00862617" w:rsidRPr="00C916B1" w:rsidRDefault="00862617" w:rsidP="001033FC">
      <w:pPr>
        <w:pStyle w:val="Prrafodelista"/>
        <w:numPr>
          <w:ilvl w:val="2"/>
          <w:numId w:val="6"/>
        </w:numPr>
        <w:spacing w:line="276" w:lineRule="auto"/>
        <w:ind w:left="1701" w:hanging="708"/>
        <w:jc w:val="both"/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</w:pPr>
      <w:r w:rsidRPr="00C916B1"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  <w:t>José Alejandro Gómez Castro</w:t>
      </w:r>
    </w:p>
    <w:p w:rsidR="00862617" w:rsidRPr="00303C52" w:rsidRDefault="00862617" w:rsidP="00C916B1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Correo electrónico: </w:t>
      </w:r>
      <w:hyperlink r:id="rId13" w:history="1">
        <w:r w:rsidRPr="00303C52">
          <w:rPr>
            <w:rStyle w:val="Hipervnculo"/>
            <w:rFonts w:ascii="Times New Roman" w:hAnsi="Times New Roman"/>
            <w:bCs/>
            <w:color w:val="1155CC"/>
            <w:sz w:val="22"/>
            <w:lang w:val="es-CR" w:eastAsia="ja-JP"/>
          </w:rPr>
          <w:t>jgomezc</w:t>
        </w:r>
      </w:hyperlink>
      <w:r w:rsidRPr="00303C52">
        <w:rPr>
          <w:rStyle w:val="Hipervnculo"/>
          <w:rFonts w:ascii="Times New Roman" w:eastAsiaTheme="majorEastAsia" w:hAnsi="Times New Roman"/>
          <w:bCs/>
          <w:color w:val="1155CC"/>
          <w:sz w:val="22"/>
          <w:lang w:val="es-CR" w:eastAsia="ja-JP"/>
        </w:rPr>
        <w:t>@ucenfotec.ac.cr</w:t>
      </w:r>
      <w:r w:rsidRPr="00303C52">
        <w:rPr>
          <w:rStyle w:val="Hipervnculo"/>
          <w:rFonts w:ascii="Times New Roman" w:hAnsi="Times New Roman"/>
          <w:bCs/>
          <w:color w:val="1155CC"/>
          <w:sz w:val="22"/>
          <w:lang w:val="es-CR" w:eastAsia="ja-JP"/>
        </w:rPr>
        <w:t>.</w:t>
      </w:r>
    </w:p>
    <w:p w:rsidR="00862617" w:rsidRDefault="00862617" w:rsidP="00C916B1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Tel. </w:t>
      </w:r>
      <w:r w:rsidR="00154DA5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6240 </w:t>
      </w: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2974</w:t>
      </w:r>
    </w:p>
    <w:p w:rsidR="00D07A09" w:rsidRPr="00303C52" w:rsidRDefault="00D07A09" w:rsidP="00C916B1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Dirección: </w:t>
      </w:r>
      <w:r w:rsidR="006F6F38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San Roque de Grecia, Alajuela.</w:t>
      </w:r>
    </w:p>
    <w:p w:rsidR="00862617" w:rsidRPr="00303C52" w:rsidRDefault="00862617" w:rsidP="00C916B1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Fortalezas: Iniciativa,  Positivo, Trabajo en equipo, Paciente, Flexible.</w:t>
      </w:r>
    </w:p>
    <w:p w:rsidR="00862617" w:rsidRDefault="00862617" w:rsidP="00C916B1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303C52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Debilidades: Insistente, Inseguro.</w:t>
      </w:r>
    </w:p>
    <w:p w:rsidR="00154DA5" w:rsidRPr="00303C52" w:rsidRDefault="00154DA5" w:rsidP="00C916B1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Rol: Coordinador.</w:t>
      </w:r>
    </w:p>
    <w:p w:rsidR="00862617" w:rsidRPr="00303C52" w:rsidRDefault="00862617" w:rsidP="00C916B1">
      <w:pPr>
        <w:spacing w:after="0" w:line="276" w:lineRule="auto"/>
        <w:jc w:val="both"/>
        <w:rPr>
          <w:rFonts w:ascii="Times New Roman" w:hAnsi="Times New Roman" w:cs="Times New Roman"/>
          <w:color w:val="171616" w:themeColor="background2" w:themeShade="1A"/>
          <w:sz w:val="24"/>
          <w:szCs w:val="24"/>
          <w:lang w:val="es-CR"/>
        </w:rPr>
      </w:pPr>
    </w:p>
    <w:p w:rsidR="00862617" w:rsidRPr="001033FC" w:rsidRDefault="00862617" w:rsidP="001033FC">
      <w:pPr>
        <w:pStyle w:val="Prrafodelista"/>
        <w:numPr>
          <w:ilvl w:val="0"/>
          <w:numId w:val="13"/>
        </w:numPr>
        <w:spacing w:line="276" w:lineRule="auto"/>
        <w:ind w:left="1701" w:hanging="708"/>
        <w:jc w:val="both"/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</w:pPr>
      <w:r w:rsidRPr="001033FC"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  <w:t>María Paula Ramírez Hernández</w:t>
      </w:r>
    </w:p>
    <w:p w:rsidR="00862617" w:rsidRPr="001033FC" w:rsidRDefault="00862617" w:rsidP="001033FC">
      <w:pPr>
        <w:pStyle w:val="Prrafodelista"/>
        <w:numPr>
          <w:ilvl w:val="0"/>
          <w:numId w:val="14"/>
        </w:numPr>
        <w:spacing w:line="276" w:lineRule="auto"/>
        <w:ind w:left="1843" w:hanging="142"/>
        <w:jc w:val="both"/>
        <w:rPr>
          <w:rFonts w:asciiTheme="minorHAnsi" w:hAnsiTheme="minorHAnsi" w:cstheme="minorBidi"/>
          <w:color w:val="171616" w:themeColor="background2" w:themeShade="1A"/>
          <w:sz w:val="24"/>
          <w:szCs w:val="24"/>
          <w:lang w:val="es-ES"/>
        </w:rPr>
      </w:pPr>
      <w:r w:rsidRPr="001033FC">
        <w:rPr>
          <w:rFonts w:asciiTheme="minorHAnsi" w:hAnsiTheme="minorHAnsi" w:cstheme="minorBidi"/>
          <w:color w:val="171616" w:themeColor="background2" w:themeShade="1A"/>
          <w:sz w:val="24"/>
          <w:szCs w:val="24"/>
          <w:lang w:val="es-ES"/>
        </w:rPr>
        <w:t xml:space="preserve">Correo electrónico: </w:t>
      </w:r>
      <w:hyperlink r:id="rId14" w:history="1">
        <w:r w:rsidRPr="001033FC">
          <w:rPr>
            <w:rStyle w:val="Hipervnculo"/>
            <w:rFonts w:ascii="Times New Roman" w:eastAsiaTheme="majorEastAsia" w:hAnsi="Times New Roman"/>
            <w:bCs/>
            <w:color w:val="1155CC"/>
            <w:sz w:val="22"/>
            <w:lang w:val="es-CR"/>
          </w:rPr>
          <w:t>mramirezh@ucenfotec.ac.cr</w:t>
        </w:r>
      </w:hyperlink>
      <w:r w:rsidRPr="001033FC">
        <w:rPr>
          <w:rStyle w:val="Hipervnculo"/>
          <w:rFonts w:ascii="Times New Roman" w:hAnsi="Times New Roman"/>
          <w:bCs/>
          <w:color w:val="1155CC"/>
          <w:sz w:val="22"/>
          <w:lang w:val="es-CR"/>
        </w:rPr>
        <w:t>.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Tel. </w:t>
      </w:r>
      <w:r w:rsidR="00154DA5"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7266 </w:t>
      </w: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1456</w:t>
      </w:r>
    </w:p>
    <w:p w:rsidR="00154DA5" w:rsidRPr="001033FC" w:rsidRDefault="00154DA5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Dirección: </w:t>
      </w:r>
      <w:r w:rsidR="00D07A09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San Isidro de Vásquez de Coronado.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Fortalezas: Creativa, perseverante, ordenada, buen carácter.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Debilidades: Trabajar en equipo, introvertida, hablar en público.</w:t>
      </w:r>
    </w:p>
    <w:p w:rsidR="00154DA5" w:rsidRPr="001033FC" w:rsidRDefault="00154DA5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Rol: Desarrollo.</w:t>
      </w:r>
    </w:p>
    <w:p w:rsidR="00862617" w:rsidRPr="00303C52" w:rsidRDefault="00862617" w:rsidP="00C916B1">
      <w:pPr>
        <w:spacing w:after="0" w:line="276" w:lineRule="auto"/>
        <w:jc w:val="both"/>
        <w:rPr>
          <w:rFonts w:ascii="Times New Roman" w:hAnsi="Times New Roman" w:cs="Times New Roman"/>
          <w:color w:val="171616" w:themeColor="background2" w:themeShade="1A"/>
          <w:sz w:val="24"/>
          <w:szCs w:val="24"/>
          <w:lang w:val="es-CR"/>
        </w:rPr>
      </w:pPr>
    </w:p>
    <w:p w:rsidR="00862617" w:rsidRPr="001033FC" w:rsidRDefault="00862617" w:rsidP="001033FC">
      <w:pPr>
        <w:pStyle w:val="Prrafodelista"/>
        <w:numPr>
          <w:ilvl w:val="0"/>
          <w:numId w:val="13"/>
        </w:numPr>
        <w:spacing w:line="276" w:lineRule="auto"/>
        <w:ind w:left="1701" w:hanging="708"/>
        <w:jc w:val="both"/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</w:pPr>
      <w:r w:rsidRPr="001033FC"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  <w:t xml:space="preserve">David Alexander Espinoza </w:t>
      </w:r>
      <w:r w:rsidR="001033FC" w:rsidRPr="001033FC"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  <w:t>Agüero</w:t>
      </w:r>
    </w:p>
    <w:p w:rsidR="00862617" w:rsidRPr="001033FC" w:rsidRDefault="00862617" w:rsidP="001033FC">
      <w:pPr>
        <w:pStyle w:val="Prrafodelista"/>
        <w:numPr>
          <w:ilvl w:val="0"/>
          <w:numId w:val="15"/>
        </w:numPr>
        <w:spacing w:line="276" w:lineRule="auto"/>
        <w:ind w:left="1843" w:hanging="153"/>
        <w:jc w:val="both"/>
        <w:rPr>
          <w:rFonts w:asciiTheme="minorHAnsi" w:hAnsiTheme="minorHAnsi" w:cstheme="minorBidi"/>
          <w:color w:val="171616" w:themeColor="background2" w:themeShade="1A"/>
          <w:sz w:val="24"/>
          <w:szCs w:val="24"/>
          <w:lang w:val="es-ES"/>
        </w:rPr>
      </w:pPr>
      <w:r w:rsidRPr="001033FC">
        <w:rPr>
          <w:rFonts w:asciiTheme="minorHAnsi" w:hAnsiTheme="minorHAnsi" w:cstheme="minorBidi"/>
          <w:color w:val="171616" w:themeColor="background2" w:themeShade="1A"/>
          <w:sz w:val="24"/>
          <w:szCs w:val="24"/>
          <w:lang w:val="es-ES"/>
        </w:rPr>
        <w:t xml:space="preserve">Correo electrónico: </w:t>
      </w:r>
      <w:hyperlink r:id="rId15" w:history="1">
        <w:r w:rsidRPr="001033FC">
          <w:rPr>
            <w:rStyle w:val="Hipervnculo"/>
            <w:rFonts w:ascii="Times New Roman" w:eastAsiaTheme="majorEastAsia" w:hAnsi="Times New Roman"/>
            <w:bCs/>
            <w:color w:val="1155CC"/>
            <w:sz w:val="22"/>
            <w:lang w:val="es-CR"/>
          </w:rPr>
          <w:t>despinozaa@ucenfotec.ac.cr</w:t>
        </w:r>
      </w:hyperlink>
      <w:r w:rsidRPr="001033FC">
        <w:rPr>
          <w:rStyle w:val="Hipervnculo"/>
          <w:rFonts w:ascii="Times New Roman" w:hAnsi="Times New Roman"/>
          <w:bCs/>
          <w:color w:val="1155CC"/>
          <w:sz w:val="22"/>
          <w:lang w:val="es-CR"/>
        </w:rPr>
        <w:t>.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Tel. </w:t>
      </w:r>
      <w:r w:rsidR="00154DA5"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8882 </w:t>
      </w: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5162</w:t>
      </w:r>
    </w:p>
    <w:p w:rsidR="00154DA5" w:rsidRPr="001033FC" w:rsidRDefault="00154DA5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Dirección: </w:t>
      </w:r>
      <w:r w:rsidR="00D07A09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San Pedro, frente a las instalaciones deportivas de la UCR.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Fortalezas: Paciente, me gusta resolver problemas, honesto.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Debilidades: Distraído, Indeciso, tímido.</w:t>
      </w:r>
    </w:p>
    <w:p w:rsidR="00154DA5" w:rsidRPr="001033FC" w:rsidRDefault="00154DA5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Rol: Calidad 1.</w:t>
      </w:r>
    </w:p>
    <w:p w:rsidR="00862617" w:rsidRPr="00303C52" w:rsidRDefault="00862617" w:rsidP="00C916B1">
      <w:pPr>
        <w:spacing w:after="0" w:line="276" w:lineRule="auto"/>
        <w:jc w:val="both"/>
        <w:rPr>
          <w:rFonts w:ascii="Times New Roman" w:hAnsi="Times New Roman" w:cs="Times New Roman"/>
          <w:color w:val="171616" w:themeColor="background2" w:themeShade="1A"/>
          <w:sz w:val="24"/>
          <w:szCs w:val="24"/>
          <w:lang w:val="es-CR"/>
        </w:rPr>
      </w:pPr>
    </w:p>
    <w:p w:rsidR="00862617" w:rsidRPr="001033FC" w:rsidRDefault="00862617" w:rsidP="001033FC">
      <w:pPr>
        <w:pStyle w:val="Prrafodelista"/>
        <w:numPr>
          <w:ilvl w:val="0"/>
          <w:numId w:val="13"/>
        </w:numPr>
        <w:spacing w:line="276" w:lineRule="auto"/>
        <w:ind w:left="1701" w:hanging="708"/>
        <w:jc w:val="both"/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</w:pPr>
      <w:r w:rsidRPr="001033FC"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  <w:t>Andrés Fabricio Salas Olsen</w:t>
      </w:r>
    </w:p>
    <w:p w:rsidR="00862617" w:rsidRPr="001033FC" w:rsidRDefault="00862617" w:rsidP="001033FC">
      <w:pPr>
        <w:pStyle w:val="Prrafodelista"/>
        <w:numPr>
          <w:ilvl w:val="0"/>
          <w:numId w:val="16"/>
        </w:numPr>
        <w:spacing w:line="276" w:lineRule="auto"/>
        <w:ind w:left="1843" w:hanging="142"/>
        <w:jc w:val="both"/>
        <w:rPr>
          <w:rFonts w:asciiTheme="minorHAnsi" w:hAnsiTheme="minorHAnsi" w:cstheme="minorBidi"/>
          <w:color w:val="171616" w:themeColor="background2" w:themeShade="1A"/>
          <w:sz w:val="24"/>
          <w:szCs w:val="24"/>
          <w:lang w:val="es-ES"/>
        </w:rPr>
      </w:pPr>
      <w:r w:rsidRPr="001033FC">
        <w:rPr>
          <w:rFonts w:asciiTheme="minorHAnsi" w:hAnsiTheme="minorHAnsi" w:cstheme="minorBidi"/>
          <w:color w:val="171616" w:themeColor="background2" w:themeShade="1A"/>
          <w:sz w:val="24"/>
          <w:szCs w:val="24"/>
          <w:lang w:val="es-ES"/>
        </w:rPr>
        <w:t xml:space="preserve">Correo electrónico: </w:t>
      </w:r>
      <w:hyperlink r:id="rId16" w:history="1">
        <w:r w:rsidRPr="001033FC">
          <w:rPr>
            <w:rStyle w:val="Hipervnculo"/>
            <w:rFonts w:ascii="Times New Roman" w:eastAsiaTheme="majorEastAsia" w:hAnsi="Times New Roman"/>
            <w:bCs/>
            <w:color w:val="1155CC"/>
            <w:sz w:val="22"/>
            <w:lang w:val="es-CR"/>
          </w:rPr>
          <w:t>asalaso@ucenfotec.ac.cr</w:t>
        </w:r>
      </w:hyperlink>
      <w:r w:rsidRPr="001033FC">
        <w:rPr>
          <w:rStyle w:val="Hipervnculo"/>
          <w:rFonts w:ascii="Times New Roman" w:hAnsi="Times New Roman"/>
          <w:bCs/>
          <w:color w:val="1155CC"/>
          <w:sz w:val="22"/>
          <w:lang w:val="es-CR"/>
        </w:rPr>
        <w:t>.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Tel. </w:t>
      </w:r>
      <w:r w:rsidR="00524C55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2268 4785</w:t>
      </w:r>
    </w:p>
    <w:p w:rsidR="00154DA5" w:rsidRPr="001033FC" w:rsidRDefault="00154DA5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Dirección: </w:t>
      </w:r>
      <w:r w:rsidR="00524C55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San Isidro, Heredia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Fortalezas: </w:t>
      </w:r>
      <w:r w:rsidR="00524C55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Responsable, paciente.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Debilidades: </w:t>
      </w:r>
      <w:r w:rsidR="00524C55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Estrés.</w:t>
      </w:r>
    </w:p>
    <w:p w:rsidR="00154DA5" w:rsidRPr="001033FC" w:rsidRDefault="00154DA5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Rol: Calidad 2.</w:t>
      </w:r>
    </w:p>
    <w:p w:rsidR="00862617" w:rsidRPr="00303C52" w:rsidRDefault="00862617" w:rsidP="00C916B1">
      <w:pPr>
        <w:spacing w:after="0" w:line="276" w:lineRule="auto"/>
        <w:jc w:val="both"/>
        <w:rPr>
          <w:rFonts w:ascii="Times New Roman" w:hAnsi="Times New Roman" w:cs="Times New Roman"/>
          <w:color w:val="171616" w:themeColor="background2" w:themeShade="1A"/>
          <w:sz w:val="24"/>
          <w:szCs w:val="24"/>
          <w:lang w:val="es-CR"/>
        </w:rPr>
      </w:pPr>
    </w:p>
    <w:p w:rsidR="00862617" w:rsidRPr="001033FC" w:rsidRDefault="00862617" w:rsidP="001033FC">
      <w:pPr>
        <w:pStyle w:val="Prrafodelista"/>
        <w:numPr>
          <w:ilvl w:val="0"/>
          <w:numId w:val="13"/>
        </w:numPr>
        <w:spacing w:line="276" w:lineRule="auto"/>
        <w:ind w:left="1701" w:hanging="708"/>
        <w:jc w:val="both"/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</w:pPr>
      <w:r w:rsidRPr="001033FC">
        <w:rPr>
          <w:rFonts w:asciiTheme="minorHAnsi" w:hAnsiTheme="minorHAnsi"/>
          <w:color w:val="171616" w:themeColor="background2" w:themeShade="1A"/>
          <w:sz w:val="24"/>
          <w:szCs w:val="24"/>
          <w:lang w:val="es-ES"/>
        </w:rPr>
        <w:t>Eduardo Josué Guerrero Mora</w:t>
      </w:r>
    </w:p>
    <w:p w:rsidR="00862617" w:rsidRPr="001033FC" w:rsidRDefault="00862617" w:rsidP="001033FC">
      <w:pPr>
        <w:pStyle w:val="Prrafodelista"/>
        <w:numPr>
          <w:ilvl w:val="0"/>
          <w:numId w:val="17"/>
        </w:numPr>
        <w:spacing w:line="276" w:lineRule="auto"/>
        <w:ind w:left="1843" w:hanging="142"/>
        <w:jc w:val="both"/>
        <w:rPr>
          <w:rFonts w:asciiTheme="minorHAnsi" w:hAnsiTheme="minorHAnsi" w:cstheme="minorBidi"/>
          <w:color w:val="171616" w:themeColor="background2" w:themeShade="1A"/>
          <w:sz w:val="24"/>
          <w:szCs w:val="24"/>
          <w:lang w:val="es-ES"/>
        </w:rPr>
      </w:pPr>
      <w:r w:rsidRPr="001033FC">
        <w:rPr>
          <w:rFonts w:asciiTheme="minorHAnsi" w:hAnsiTheme="minorHAnsi" w:cstheme="minorBidi"/>
          <w:color w:val="171616" w:themeColor="background2" w:themeShade="1A"/>
          <w:sz w:val="24"/>
          <w:szCs w:val="24"/>
          <w:lang w:val="es-ES"/>
        </w:rPr>
        <w:t xml:space="preserve">Correo electrónico: </w:t>
      </w:r>
      <w:hyperlink r:id="rId17" w:history="1">
        <w:r w:rsidRPr="001033FC">
          <w:rPr>
            <w:rStyle w:val="Hipervnculo"/>
            <w:rFonts w:ascii="Times New Roman" w:eastAsiaTheme="majorEastAsia" w:hAnsi="Times New Roman"/>
            <w:bCs/>
            <w:color w:val="1155CC"/>
            <w:sz w:val="22"/>
            <w:lang w:val="es-CR"/>
          </w:rPr>
          <w:t>eguerrerom@ucenfotec.ac.cr</w:t>
        </w:r>
      </w:hyperlink>
      <w:r w:rsidRPr="001033FC">
        <w:rPr>
          <w:rStyle w:val="Hipervnculo"/>
          <w:rFonts w:ascii="Times New Roman" w:hAnsi="Times New Roman"/>
          <w:bCs/>
          <w:color w:val="1155CC"/>
          <w:sz w:val="22"/>
          <w:lang w:val="es-CR"/>
        </w:rPr>
        <w:t>.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Tel. </w:t>
      </w:r>
      <w:r w:rsidR="00154DA5"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8482 </w:t>
      </w: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4599</w:t>
      </w:r>
    </w:p>
    <w:p w:rsidR="00154DA5" w:rsidRPr="001033FC" w:rsidRDefault="00154DA5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Dirección: </w:t>
      </w:r>
      <w:r w:rsidR="00D07A09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San Pedro, Vargas Araya.</w:t>
      </w:r>
    </w:p>
    <w:p w:rsidR="00862617" w:rsidRPr="001033FC" w:rsidRDefault="00862617" w:rsidP="00CA3F95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 xml:space="preserve">Fortalezas: Perseverante, paciente, trabajar en equipo, </w:t>
      </w:r>
      <w:r w:rsidR="00CA3F95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ayudo.</w:t>
      </w:r>
    </w:p>
    <w:p w:rsidR="00862617" w:rsidRPr="001033FC" w:rsidRDefault="00862617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Debilidades: estrés, inseguridad, hablar en público.</w:t>
      </w:r>
    </w:p>
    <w:p w:rsidR="00154DA5" w:rsidRDefault="00154DA5" w:rsidP="001033FC">
      <w:pPr>
        <w:pStyle w:val="Prrafodelista"/>
        <w:numPr>
          <w:ilvl w:val="0"/>
          <w:numId w:val="4"/>
        </w:numPr>
        <w:spacing w:line="276" w:lineRule="auto"/>
        <w:ind w:left="1843" w:hanging="153"/>
        <w:jc w:val="both"/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</w:pPr>
      <w:r w:rsidRPr="001033FC">
        <w:rPr>
          <w:rFonts w:asciiTheme="minorHAnsi" w:eastAsiaTheme="minorEastAsia" w:hAnsiTheme="minorHAnsi" w:cstheme="minorBidi"/>
          <w:color w:val="171616" w:themeColor="background2" w:themeShade="1A"/>
          <w:kern w:val="0"/>
          <w:sz w:val="24"/>
          <w:szCs w:val="24"/>
          <w:lang w:val="es-ES" w:eastAsia="ja-JP"/>
        </w:rPr>
        <w:t>Rol: Soporte.</w:t>
      </w:r>
    </w:p>
    <w:p w:rsidR="0049110B" w:rsidRPr="0049110B" w:rsidRDefault="0049110B" w:rsidP="0049110B">
      <w:pPr>
        <w:spacing w:line="276" w:lineRule="auto"/>
        <w:jc w:val="both"/>
        <w:rPr>
          <w:color w:val="171616" w:themeColor="background2" w:themeShade="1A"/>
          <w:sz w:val="24"/>
          <w:szCs w:val="24"/>
          <w:lang w:val="es-ES"/>
        </w:rPr>
      </w:pPr>
      <w:bookmarkStart w:id="6" w:name="_GoBack"/>
      <w:bookmarkEnd w:id="6"/>
    </w:p>
    <w:p w:rsidR="00D07A09" w:rsidRPr="006B519C" w:rsidRDefault="00D07A09" w:rsidP="0054424D">
      <w:pPr>
        <w:pStyle w:val="Ttulo1"/>
        <w:rPr>
          <w:color w:val="37A76F"/>
          <w:lang w:val="es-CR"/>
        </w:rPr>
      </w:pPr>
      <w:bookmarkStart w:id="7" w:name="_Toc451685006"/>
      <w:bookmarkStart w:id="8" w:name="_Toc451685123"/>
      <w:bookmarkStart w:id="9" w:name="_Toc451686373"/>
      <w:r w:rsidRPr="006B519C">
        <w:rPr>
          <w:color w:val="37A76F"/>
          <w:lang w:val="es-CR"/>
        </w:rPr>
        <w:lastRenderedPageBreak/>
        <w:t>Reglamento del equipo</w:t>
      </w:r>
      <w:bookmarkEnd w:id="7"/>
      <w:bookmarkEnd w:id="8"/>
      <w:bookmarkEnd w:id="9"/>
    </w:p>
    <w:p w:rsidR="00733F72" w:rsidRPr="00733F72" w:rsidRDefault="00200F75" w:rsidP="00733F72">
      <w:pPr>
        <w:spacing w:after="0" w:line="276" w:lineRule="auto"/>
        <w:ind w:firstLine="284"/>
        <w:jc w:val="both"/>
        <w:rPr>
          <w:color w:val="171616" w:themeColor="background2" w:themeShade="1A"/>
          <w:sz w:val="24"/>
          <w:szCs w:val="24"/>
          <w:lang w:val="es-ES"/>
        </w:rPr>
      </w:pPr>
      <w:r>
        <w:rPr>
          <w:color w:val="171616" w:themeColor="background2" w:themeShade="1A"/>
          <w:sz w:val="24"/>
          <w:szCs w:val="24"/>
          <w:lang w:val="es-ES"/>
        </w:rPr>
        <w:t>Reglamentación establecida por los miembros del equipo, con el que se basará para evaluar a cada uno y sancionar si la situación lo requiere.</w:t>
      </w:r>
    </w:p>
    <w:p w:rsidR="00733F72" w:rsidRDefault="00733F72" w:rsidP="00733F72">
      <w:pPr>
        <w:spacing w:after="0" w:line="276" w:lineRule="auto"/>
        <w:jc w:val="both"/>
        <w:rPr>
          <w:color w:val="171616" w:themeColor="background2" w:themeShade="1A"/>
          <w:sz w:val="24"/>
          <w:szCs w:val="24"/>
          <w:lang w:val="es-ES"/>
        </w:rPr>
      </w:pPr>
    </w:p>
    <w:p w:rsidR="00D172D3" w:rsidRDefault="00D172D3" w:rsidP="00D172D3">
      <w:pPr>
        <w:spacing w:after="0" w:line="276" w:lineRule="auto"/>
        <w:ind w:firstLine="284"/>
        <w:jc w:val="both"/>
      </w:pPr>
      <w:r>
        <w:rPr>
          <w:b/>
          <w:sz w:val="24"/>
          <w:szCs w:val="24"/>
        </w:rPr>
        <w:t>3.1 Funciones de roles</w:t>
      </w:r>
    </w:p>
    <w:p w:rsidR="00D172D3" w:rsidRPr="00D172D3" w:rsidRDefault="00D172D3" w:rsidP="004063DA">
      <w:pPr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/>
          <w:sz w:val="24"/>
          <w:szCs w:val="24"/>
          <w:lang w:val="es-CR"/>
        </w:rPr>
      </w:pPr>
      <w:r>
        <w:rPr>
          <w:b/>
          <w:sz w:val="24"/>
          <w:szCs w:val="24"/>
        </w:rPr>
        <w:t xml:space="preserve">  Coordinador</w:t>
      </w:r>
      <w:r w:rsidRPr="00D172D3">
        <w:rPr>
          <w:sz w:val="24"/>
          <w:szCs w:val="24"/>
          <w:lang w:val="es-CR"/>
        </w:rPr>
        <w:t>.</w:t>
      </w:r>
    </w:p>
    <w:p w:rsidR="00D172D3" w:rsidRPr="00D172D3" w:rsidRDefault="00D172D3" w:rsidP="00D172D3">
      <w:pPr>
        <w:numPr>
          <w:ilvl w:val="1"/>
          <w:numId w:val="34"/>
        </w:numPr>
        <w:spacing w:after="0" w:line="276" w:lineRule="auto"/>
        <w:ind w:hanging="360"/>
        <w:contextualSpacing/>
        <w:jc w:val="both"/>
        <w:rPr>
          <w:b/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Verifica</w:t>
      </w:r>
      <w:r w:rsidR="004063DA">
        <w:rPr>
          <w:sz w:val="24"/>
          <w:szCs w:val="24"/>
          <w:lang w:val="es-CR"/>
        </w:rPr>
        <w:t>r</w:t>
      </w:r>
      <w:r w:rsidRPr="00D172D3">
        <w:rPr>
          <w:sz w:val="24"/>
          <w:szCs w:val="24"/>
          <w:lang w:val="es-CR"/>
        </w:rPr>
        <w:t xml:space="preserve"> que cada rol cumpla su trabajo.</w:t>
      </w:r>
    </w:p>
    <w:p w:rsidR="00D172D3" w:rsidRDefault="00D172D3" w:rsidP="00D172D3">
      <w:pPr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/>
          <w:sz w:val="24"/>
          <w:szCs w:val="24"/>
        </w:rPr>
      </w:pPr>
      <w:r w:rsidRPr="00D172D3">
        <w:rPr>
          <w:b/>
          <w:sz w:val="24"/>
          <w:szCs w:val="24"/>
          <w:lang w:val="es-CR"/>
        </w:rPr>
        <w:t xml:space="preserve">  </w:t>
      </w:r>
      <w:r>
        <w:rPr>
          <w:b/>
          <w:sz w:val="24"/>
          <w:szCs w:val="24"/>
        </w:rPr>
        <w:t>Desarrollo</w:t>
      </w:r>
    </w:p>
    <w:p w:rsidR="00D172D3" w:rsidRPr="00D172D3" w:rsidRDefault="00D172D3" w:rsidP="00D172D3">
      <w:pPr>
        <w:numPr>
          <w:ilvl w:val="1"/>
          <w:numId w:val="34"/>
        </w:numPr>
        <w:spacing w:after="0" w:line="276" w:lineRule="auto"/>
        <w:ind w:hanging="360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 xml:space="preserve">Propone los estándares en la aplicación. </w:t>
      </w:r>
    </w:p>
    <w:p w:rsidR="00D172D3" w:rsidRPr="00D172D3" w:rsidRDefault="00D172D3" w:rsidP="00D172D3">
      <w:pPr>
        <w:numPr>
          <w:ilvl w:val="1"/>
          <w:numId w:val="34"/>
        </w:numPr>
        <w:spacing w:after="0" w:line="276" w:lineRule="auto"/>
        <w:ind w:hanging="360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Verifica que se cumplan los estándares en la aplicación.</w:t>
      </w:r>
    </w:p>
    <w:p w:rsidR="00D172D3" w:rsidRDefault="00D172D3" w:rsidP="00D172D3">
      <w:pPr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Calidad</w:t>
      </w:r>
    </w:p>
    <w:p w:rsidR="00D172D3" w:rsidRPr="00D172D3" w:rsidRDefault="00D172D3" w:rsidP="00D172D3">
      <w:pPr>
        <w:numPr>
          <w:ilvl w:val="1"/>
          <w:numId w:val="34"/>
        </w:numPr>
        <w:spacing w:after="0" w:line="276" w:lineRule="auto"/>
        <w:ind w:hanging="360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Se encarga de realizar las pruebas de los casos de uso.</w:t>
      </w:r>
    </w:p>
    <w:p w:rsidR="00D172D3" w:rsidRPr="00D172D3" w:rsidRDefault="00D172D3" w:rsidP="00D172D3">
      <w:pPr>
        <w:numPr>
          <w:ilvl w:val="1"/>
          <w:numId w:val="34"/>
        </w:numPr>
        <w:spacing w:after="0" w:line="276" w:lineRule="auto"/>
        <w:ind w:hanging="360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Se encarga de revisar la redacción en los documentos y en la aplicación.</w:t>
      </w:r>
    </w:p>
    <w:p w:rsidR="00D172D3" w:rsidRDefault="00D172D3" w:rsidP="00D172D3">
      <w:pPr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Soporte</w:t>
      </w:r>
    </w:p>
    <w:p w:rsidR="00D172D3" w:rsidRPr="00D172D3" w:rsidRDefault="00D172D3" w:rsidP="00D172D3">
      <w:pPr>
        <w:numPr>
          <w:ilvl w:val="1"/>
          <w:numId w:val="34"/>
        </w:numPr>
        <w:spacing w:after="0" w:line="276" w:lineRule="auto"/>
        <w:ind w:hanging="360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Se encarga del control de repositorio(herramienta Team foundation)</w:t>
      </w:r>
    </w:p>
    <w:p w:rsidR="00D172D3" w:rsidRPr="00D172D3" w:rsidRDefault="00D172D3" w:rsidP="00D172D3">
      <w:pPr>
        <w:numPr>
          <w:ilvl w:val="1"/>
          <w:numId w:val="34"/>
        </w:numPr>
        <w:spacing w:after="0" w:line="276" w:lineRule="auto"/>
        <w:ind w:hanging="360"/>
        <w:contextualSpacing/>
        <w:jc w:val="both"/>
        <w:rPr>
          <w:b/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Establecer respaldos del trabajo y como o donde van a hacer subidos (Local o nube).</w:t>
      </w:r>
    </w:p>
    <w:p w:rsidR="00D172D3" w:rsidRPr="00D172D3" w:rsidRDefault="00D172D3" w:rsidP="00D172D3">
      <w:pPr>
        <w:numPr>
          <w:ilvl w:val="1"/>
          <w:numId w:val="34"/>
        </w:numPr>
        <w:spacing w:after="0" w:line="276" w:lineRule="auto"/>
        <w:ind w:hanging="360"/>
        <w:contextualSpacing/>
        <w:jc w:val="both"/>
        <w:rPr>
          <w:b/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Bitácora con frecuencia de respaldos.</w:t>
      </w:r>
    </w:p>
    <w:p w:rsidR="00D172D3" w:rsidRPr="00D172D3" w:rsidRDefault="00D172D3" w:rsidP="00D172D3">
      <w:pPr>
        <w:spacing w:after="0" w:line="276" w:lineRule="auto"/>
        <w:jc w:val="both"/>
        <w:rPr>
          <w:lang w:val="es-CR"/>
        </w:rPr>
      </w:pPr>
    </w:p>
    <w:p w:rsidR="00D172D3" w:rsidRPr="00D172D3" w:rsidRDefault="00D172D3" w:rsidP="00D172D3">
      <w:pPr>
        <w:spacing w:after="0" w:line="276" w:lineRule="auto"/>
        <w:jc w:val="both"/>
        <w:rPr>
          <w:lang w:val="es-CR"/>
        </w:rPr>
      </w:pPr>
    </w:p>
    <w:p w:rsidR="00D172D3" w:rsidRDefault="00D172D3" w:rsidP="00D172D3">
      <w:pPr>
        <w:spacing w:after="0" w:line="276" w:lineRule="auto"/>
        <w:jc w:val="both"/>
      </w:pPr>
      <w:r w:rsidRPr="00D172D3">
        <w:rPr>
          <w:b/>
          <w:sz w:val="24"/>
          <w:szCs w:val="24"/>
          <w:lang w:val="es-CR"/>
        </w:rPr>
        <w:t xml:space="preserve">     </w:t>
      </w:r>
      <w:r>
        <w:rPr>
          <w:b/>
          <w:sz w:val="24"/>
          <w:szCs w:val="24"/>
        </w:rPr>
        <w:t xml:space="preserve">3.2 </w:t>
      </w:r>
      <w:r>
        <w:rPr>
          <w:rFonts w:ascii="Garamond" w:eastAsia="Garamond" w:hAnsi="Garamond" w:cs="Garamond"/>
          <w:b/>
          <w:sz w:val="24"/>
          <w:szCs w:val="24"/>
        </w:rPr>
        <w:t>Reglas generales.</w:t>
      </w:r>
    </w:p>
    <w:p w:rsidR="00D172D3" w:rsidRDefault="00D172D3" w:rsidP="00D172D3">
      <w:pPr>
        <w:numPr>
          <w:ilvl w:val="0"/>
          <w:numId w:val="32"/>
        </w:numPr>
        <w:spacing w:after="0" w:line="276" w:lineRule="auto"/>
        <w:ind w:left="851" w:hanging="142"/>
        <w:contextualSpacing/>
        <w:jc w:val="both"/>
        <w:rPr>
          <w:sz w:val="24"/>
          <w:szCs w:val="24"/>
        </w:rPr>
      </w:pPr>
      <w:r w:rsidRPr="00D172D3">
        <w:rPr>
          <w:sz w:val="24"/>
          <w:szCs w:val="24"/>
          <w:lang w:val="es-CR"/>
        </w:rPr>
        <w:t xml:space="preserve">Por una falta individual en algún punto del reglamento. </w:t>
      </w:r>
      <w:r>
        <w:rPr>
          <w:sz w:val="24"/>
          <w:szCs w:val="24"/>
        </w:rPr>
        <w:t>(Falta Leve) 1pts a 3pts.</w:t>
      </w:r>
    </w:p>
    <w:p w:rsidR="00D172D3" w:rsidRPr="00D172D3" w:rsidRDefault="00D172D3" w:rsidP="00D172D3">
      <w:pPr>
        <w:numPr>
          <w:ilvl w:val="0"/>
          <w:numId w:val="32"/>
        </w:numPr>
        <w:spacing w:after="0" w:line="276" w:lineRule="auto"/>
        <w:ind w:left="851" w:hanging="142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Por la acumulación de 3 faltas en algún punto del reglamento. (Falta Grave) 5pts a 8pts.</w:t>
      </w:r>
    </w:p>
    <w:p w:rsidR="00D172D3" w:rsidRDefault="00D172D3" w:rsidP="00D172D3">
      <w:pPr>
        <w:numPr>
          <w:ilvl w:val="0"/>
          <w:numId w:val="32"/>
        </w:numPr>
        <w:spacing w:after="0" w:line="276" w:lineRule="auto"/>
        <w:ind w:left="851" w:hanging="142"/>
        <w:contextualSpacing/>
        <w:jc w:val="both"/>
        <w:rPr>
          <w:sz w:val="24"/>
          <w:szCs w:val="24"/>
        </w:rPr>
      </w:pPr>
      <w:r w:rsidRPr="00D172D3">
        <w:rPr>
          <w:sz w:val="24"/>
          <w:szCs w:val="24"/>
          <w:lang w:val="es-CR"/>
        </w:rPr>
        <w:t xml:space="preserve">Si el punto del reglamento al que el integrante le faltó es grave y provoca un problema serio de calificación que afecte a todos. </w:t>
      </w:r>
      <w:r>
        <w:rPr>
          <w:sz w:val="24"/>
          <w:szCs w:val="24"/>
        </w:rPr>
        <w:t>(Falta muy Grave) 10pts.</w:t>
      </w:r>
    </w:p>
    <w:p w:rsidR="00D172D3" w:rsidRPr="00D172D3" w:rsidRDefault="00D172D3" w:rsidP="00D172D3">
      <w:pPr>
        <w:numPr>
          <w:ilvl w:val="0"/>
          <w:numId w:val="32"/>
        </w:numPr>
        <w:spacing w:after="0" w:line="276" w:lineRule="auto"/>
        <w:ind w:left="851" w:hanging="142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Dependiendo del rol asignado, si incumple alguna de sus funciones (especificado en el punto 3.1) se tomará como falta muy grave (10 pts).</w:t>
      </w:r>
    </w:p>
    <w:p w:rsidR="00D172D3" w:rsidRPr="00D172D3" w:rsidRDefault="00D172D3" w:rsidP="00D172D3">
      <w:pPr>
        <w:spacing w:after="0" w:line="276" w:lineRule="auto"/>
        <w:jc w:val="both"/>
        <w:rPr>
          <w:lang w:val="es-CR"/>
        </w:rPr>
      </w:pPr>
    </w:p>
    <w:p w:rsidR="00D172D3" w:rsidRPr="00D172D3" w:rsidRDefault="00D172D3" w:rsidP="00D172D3">
      <w:pPr>
        <w:spacing w:after="0" w:line="276" w:lineRule="auto"/>
        <w:jc w:val="both"/>
        <w:rPr>
          <w:lang w:val="es-CR"/>
        </w:rPr>
      </w:pPr>
      <w:r w:rsidRPr="00D172D3">
        <w:rPr>
          <w:b/>
          <w:sz w:val="24"/>
          <w:szCs w:val="24"/>
          <w:lang w:val="es-CR"/>
        </w:rPr>
        <w:t xml:space="preserve">     3.3 </w:t>
      </w:r>
      <w:r w:rsidRPr="00D172D3">
        <w:rPr>
          <w:rFonts w:ascii="Garamond" w:eastAsia="Garamond" w:hAnsi="Garamond" w:cs="Garamond"/>
          <w:b/>
          <w:sz w:val="24"/>
          <w:szCs w:val="24"/>
          <w:lang w:val="es-CR"/>
        </w:rPr>
        <w:t>Reglas de tardías y ausencias.</w:t>
      </w:r>
    </w:p>
    <w:p w:rsidR="00D172D3" w:rsidRDefault="00D172D3" w:rsidP="00D172D3">
      <w:pPr>
        <w:numPr>
          <w:ilvl w:val="0"/>
          <w:numId w:val="32"/>
        </w:numPr>
        <w:spacing w:after="0" w:line="276" w:lineRule="auto"/>
        <w:ind w:left="851" w:hanging="142"/>
        <w:contextualSpacing/>
        <w:jc w:val="both"/>
        <w:rPr>
          <w:sz w:val="24"/>
          <w:szCs w:val="24"/>
        </w:rPr>
      </w:pPr>
      <w:r w:rsidRPr="00D172D3">
        <w:rPr>
          <w:sz w:val="24"/>
          <w:szCs w:val="24"/>
          <w:lang w:val="es-CR"/>
        </w:rPr>
        <w:t xml:space="preserve">Reuniones físicas y/o virtuales. </w:t>
      </w:r>
      <w:r>
        <w:rPr>
          <w:sz w:val="24"/>
          <w:szCs w:val="24"/>
        </w:rPr>
        <w:t>(Falta Leve) 1pts.</w:t>
      </w:r>
    </w:p>
    <w:p w:rsidR="00D172D3" w:rsidRDefault="00D172D3" w:rsidP="00D172D3">
      <w:pPr>
        <w:numPr>
          <w:ilvl w:val="0"/>
          <w:numId w:val="32"/>
        </w:numPr>
        <w:spacing w:after="0" w:line="276" w:lineRule="auto"/>
        <w:ind w:left="851" w:hanging="142"/>
        <w:contextualSpacing/>
        <w:jc w:val="both"/>
        <w:rPr>
          <w:sz w:val="24"/>
          <w:szCs w:val="24"/>
        </w:rPr>
      </w:pPr>
      <w:r w:rsidRPr="00D172D3">
        <w:rPr>
          <w:sz w:val="24"/>
          <w:szCs w:val="24"/>
          <w:lang w:val="es-CR"/>
        </w:rPr>
        <w:t xml:space="preserve">Ausencia a clases establecidas de importancia para el proyecto. </w:t>
      </w:r>
      <w:r>
        <w:rPr>
          <w:sz w:val="24"/>
          <w:szCs w:val="24"/>
        </w:rPr>
        <w:t>(Falta Leve) 1pts.</w:t>
      </w:r>
    </w:p>
    <w:p w:rsidR="00D172D3" w:rsidRDefault="00D172D3" w:rsidP="00D172D3">
      <w:pPr>
        <w:spacing w:after="0" w:line="276" w:lineRule="auto"/>
        <w:jc w:val="both"/>
      </w:pPr>
      <w:r>
        <w:rPr>
          <w:sz w:val="24"/>
          <w:szCs w:val="24"/>
        </w:rPr>
        <w:t xml:space="preserve"> </w:t>
      </w:r>
    </w:p>
    <w:p w:rsidR="00D172D3" w:rsidRDefault="00D172D3" w:rsidP="00D172D3">
      <w:pPr>
        <w:spacing w:after="0" w:line="276" w:lineRule="auto"/>
        <w:jc w:val="both"/>
      </w:pPr>
      <w:r>
        <w:rPr>
          <w:b/>
          <w:sz w:val="24"/>
          <w:szCs w:val="24"/>
        </w:rPr>
        <w:t xml:space="preserve">     3.4 </w:t>
      </w:r>
      <w:r>
        <w:rPr>
          <w:rFonts w:ascii="Garamond" w:eastAsia="Garamond" w:hAnsi="Garamond" w:cs="Garamond"/>
          <w:b/>
          <w:sz w:val="24"/>
          <w:szCs w:val="24"/>
        </w:rPr>
        <w:t>Reglas de entregas.</w:t>
      </w:r>
    </w:p>
    <w:p w:rsidR="00D172D3" w:rsidRPr="00D172D3" w:rsidRDefault="00D172D3" w:rsidP="00D172D3">
      <w:pPr>
        <w:numPr>
          <w:ilvl w:val="0"/>
          <w:numId w:val="30"/>
        </w:numPr>
        <w:spacing w:after="0" w:line="276" w:lineRule="auto"/>
        <w:ind w:left="851" w:hanging="142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Entregar tarde un documento. (Falta Leve) 1pts.</w:t>
      </w:r>
    </w:p>
    <w:p w:rsidR="00D172D3" w:rsidRPr="00D172D3" w:rsidRDefault="00D172D3" w:rsidP="00D172D3">
      <w:pPr>
        <w:numPr>
          <w:ilvl w:val="0"/>
          <w:numId w:val="30"/>
        </w:numPr>
        <w:spacing w:after="0" w:line="276" w:lineRule="auto"/>
        <w:ind w:left="851" w:hanging="142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No entregar un documento. (Falta Grave) 5pts.</w:t>
      </w:r>
    </w:p>
    <w:p w:rsidR="00D172D3" w:rsidRDefault="00D172D3" w:rsidP="00D172D3">
      <w:pPr>
        <w:numPr>
          <w:ilvl w:val="0"/>
          <w:numId w:val="30"/>
        </w:numPr>
        <w:spacing w:after="0" w:line="276" w:lineRule="auto"/>
        <w:ind w:left="851" w:hanging="142"/>
        <w:contextualSpacing/>
        <w:jc w:val="both"/>
        <w:rPr>
          <w:sz w:val="24"/>
          <w:szCs w:val="24"/>
        </w:rPr>
      </w:pPr>
      <w:r w:rsidRPr="00D172D3">
        <w:rPr>
          <w:sz w:val="24"/>
          <w:szCs w:val="24"/>
          <w:lang w:val="es-CR"/>
        </w:rPr>
        <w:t xml:space="preserve">Retrasar deliberadamente el trabajo de otro compañero. </w:t>
      </w:r>
      <w:r>
        <w:rPr>
          <w:sz w:val="24"/>
          <w:szCs w:val="24"/>
        </w:rPr>
        <w:t>(Falta Leve) 1pts.</w:t>
      </w:r>
    </w:p>
    <w:p w:rsidR="00D172D3" w:rsidRDefault="00D172D3" w:rsidP="00D172D3">
      <w:pPr>
        <w:numPr>
          <w:ilvl w:val="0"/>
          <w:numId w:val="30"/>
        </w:numPr>
        <w:spacing w:after="0" w:line="276" w:lineRule="auto"/>
        <w:ind w:left="851" w:hanging="142"/>
        <w:contextualSpacing/>
        <w:jc w:val="both"/>
        <w:rPr>
          <w:sz w:val="24"/>
          <w:szCs w:val="24"/>
        </w:rPr>
      </w:pPr>
      <w:r w:rsidRPr="00D172D3">
        <w:rPr>
          <w:sz w:val="24"/>
          <w:szCs w:val="24"/>
          <w:lang w:val="es-CR"/>
        </w:rPr>
        <w:t xml:space="preserve">Mala calidad en un documento y/o corrección deficiente. </w:t>
      </w:r>
      <w:r>
        <w:rPr>
          <w:sz w:val="24"/>
          <w:szCs w:val="24"/>
        </w:rPr>
        <w:t>(Llamada de atención)</w:t>
      </w:r>
    </w:p>
    <w:p w:rsidR="00D172D3" w:rsidRDefault="00D172D3" w:rsidP="00D172D3">
      <w:pPr>
        <w:spacing w:after="0" w:line="276" w:lineRule="auto"/>
        <w:jc w:val="both"/>
      </w:pPr>
      <w:r>
        <w:rPr>
          <w:sz w:val="24"/>
          <w:szCs w:val="24"/>
        </w:rPr>
        <w:t xml:space="preserve"> </w:t>
      </w:r>
    </w:p>
    <w:p w:rsidR="00D172D3" w:rsidRDefault="00D172D3" w:rsidP="00D172D3">
      <w:pPr>
        <w:spacing w:after="0" w:line="276" w:lineRule="auto"/>
        <w:jc w:val="both"/>
      </w:pPr>
      <w:r>
        <w:rPr>
          <w:b/>
          <w:sz w:val="24"/>
          <w:szCs w:val="24"/>
        </w:rPr>
        <w:t xml:space="preserve">    3.5 </w:t>
      </w:r>
      <w:r>
        <w:rPr>
          <w:rFonts w:ascii="Garamond" w:eastAsia="Garamond" w:hAnsi="Garamond" w:cs="Garamond"/>
          <w:b/>
          <w:sz w:val="24"/>
          <w:szCs w:val="24"/>
        </w:rPr>
        <w:t>Reglas de desinterés.</w:t>
      </w:r>
    </w:p>
    <w:p w:rsidR="00D172D3" w:rsidRDefault="00D172D3" w:rsidP="00D172D3">
      <w:pPr>
        <w:numPr>
          <w:ilvl w:val="0"/>
          <w:numId w:val="31"/>
        </w:numPr>
        <w:spacing w:after="0" w:line="276" w:lineRule="auto"/>
        <w:ind w:left="851" w:hanging="142"/>
        <w:contextualSpacing/>
        <w:jc w:val="both"/>
        <w:rPr>
          <w:sz w:val="24"/>
          <w:szCs w:val="24"/>
        </w:rPr>
      </w:pPr>
      <w:r w:rsidRPr="00D172D3">
        <w:rPr>
          <w:sz w:val="24"/>
          <w:szCs w:val="24"/>
          <w:lang w:val="es-CR"/>
        </w:rPr>
        <w:t xml:space="preserve">Incumplimiento de los objetivos planteados. </w:t>
      </w:r>
      <w:r>
        <w:rPr>
          <w:sz w:val="24"/>
          <w:szCs w:val="24"/>
        </w:rPr>
        <w:t>(Falta Grave) 5pts.</w:t>
      </w:r>
    </w:p>
    <w:p w:rsidR="00D172D3" w:rsidRDefault="00D172D3" w:rsidP="00D172D3">
      <w:pPr>
        <w:numPr>
          <w:ilvl w:val="0"/>
          <w:numId w:val="33"/>
        </w:numPr>
        <w:spacing w:after="0" w:line="276" w:lineRule="auto"/>
        <w:ind w:left="851" w:hanging="142"/>
        <w:contextualSpacing/>
        <w:jc w:val="both"/>
        <w:rPr>
          <w:sz w:val="24"/>
          <w:szCs w:val="24"/>
        </w:rPr>
      </w:pPr>
      <w:r w:rsidRPr="00D172D3">
        <w:rPr>
          <w:sz w:val="24"/>
          <w:szCs w:val="24"/>
          <w:lang w:val="es-CR"/>
        </w:rPr>
        <w:t xml:space="preserve">Evadir una solicitud de atención para con los compañeros. </w:t>
      </w:r>
      <w:r>
        <w:rPr>
          <w:sz w:val="24"/>
          <w:szCs w:val="24"/>
        </w:rPr>
        <w:t>(Falta Leve) 1pts.</w:t>
      </w:r>
    </w:p>
    <w:p w:rsidR="00D172D3" w:rsidRPr="00D172D3" w:rsidRDefault="00D172D3" w:rsidP="00D172D3">
      <w:pPr>
        <w:numPr>
          <w:ilvl w:val="0"/>
          <w:numId w:val="33"/>
        </w:numPr>
        <w:spacing w:after="0" w:line="276" w:lineRule="auto"/>
        <w:ind w:left="851" w:hanging="142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Mala actitud con los compañeros y el desarrollo del proyecto (Falta Leve) 1pts.</w:t>
      </w:r>
    </w:p>
    <w:p w:rsidR="00D172D3" w:rsidRPr="00D172D3" w:rsidRDefault="00D172D3" w:rsidP="00D172D3">
      <w:pPr>
        <w:spacing w:after="0" w:line="276" w:lineRule="auto"/>
        <w:ind w:left="1440" w:hanging="360"/>
        <w:jc w:val="both"/>
        <w:rPr>
          <w:lang w:val="es-CR"/>
        </w:rPr>
      </w:pPr>
    </w:p>
    <w:p w:rsidR="00D172D3" w:rsidRDefault="00D172D3" w:rsidP="00D172D3">
      <w:pPr>
        <w:spacing w:after="0" w:line="276" w:lineRule="auto"/>
        <w:jc w:val="both"/>
      </w:pPr>
      <w:r w:rsidRPr="00D172D3">
        <w:rPr>
          <w:b/>
          <w:sz w:val="24"/>
          <w:szCs w:val="24"/>
          <w:lang w:val="es-CR"/>
        </w:rPr>
        <w:t xml:space="preserve">     </w:t>
      </w:r>
      <w:r>
        <w:rPr>
          <w:b/>
          <w:sz w:val="24"/>
          <w:szCs w:val="24"/>
        </w:rPr>
        <w:t xml:space="preserve">3.6 </w:t>
      </w:r>
      <w:r>
        <w:rPr>
          <w:rFonts w:ascii="Garamond" w:eastAsia="Garamond" w:hAnsi="Garamond" w:cs="Garamond"/>
          <w:b/>
          <w:sz w:val="24"/>
          <w:szCs w:val="24"/>
        </w:rPr>
        <w:t>Reglas de comunicación.</w:t>
      </w:r>
    </w:p>
    <w:p w:rsidR="00D172D3" w:rsidRPr="00D172D3" w:rsidRDefault="00D172D3" w:rsidP="00D172D3">
      <w:pPr>
        <w:numPr>
          <w:ilvl w:val="0"/>
          <w:numId w:val="35"/>
        </w:numPr>
        <w:spacing w:after="0" w:line="276" w:lineRule="auto"/>
        <w:ind w:left="851" w:hanging="142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lastRenderedPageBreak/>
        <w:t>Mantener una buena y sana comunicación con el resto del equipo, no guardarse opiniones relacionadas con el desarrollo del proyecto.</w:t>
      </w:r>
    </w:p>
    <w:p w:rsidR="00D172D3" w:rsidRPr="00D172D3" w:rsidRDefault="00D172D3" w:rsidP="00D172D3">
      <w:pPr>
        <w:numPr>
          <w:ilvl w:val="0"/>
          <w:numId w:val="35"/>
        </w:numPr>
        <w:spacing w:after="0" w:line="276" w:lineRule="auto"/>
        <w:ind w:left="851" w:hanging="142"/>
        <w:contextualSpacing/>
        <w:jc w:val="both"/>
        <w:rPr>
          <w:sz w:val="24"/>
          <w:szCs w:val="24"/>
          <w:lang w:val="es-CR"/>
        </w:rPr>
      </w:pPr>
      <w:r w:rsidRPr="00D172D3">
        <w:rPr>
          <w:sz w:val="24"/>
          <w:szCs w:val="24"/>
          <w:lang w:val="es-CR"/>
        </w:rPr>
        <w:t>No se debe menospreciar el trabajo de los compañeros de equipo, si comete errores, se deberá señalar de manera correcta.</w:t>
      </w:r>
    </w:p>
    <w:p w:rsidR="00733F72" w:rsidRPr="00D172D3" w:rsidRDefault="00733F72" w:rsidP="00D172D3">
      <w:pPr>
        <w:spacing w:after="0" w:line="276" w:lineRule="auto"/>
        <w:contextualSpacing/>
        <w:jc w:val="both"/>
        <w:rPr>
          <w:color w:val="171616" w:themeColor="background2" w:themeShade="1A"/>
          <w:sz w:val="24"/>
          <w:szCs w:val="24"/>
          <w:lang w:val="es-CR"/>
        </w:rPr>
      </w:pPr>
    </w:p>
    <w:sectPr w:rsidR="00733F72" w:rsidRPr="00D172D3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826" w:rsidRDefault="002C2826">
      <w:pPr>
        <w:spacing w:after="0" w:line="240" w:lineRule="auto"/>
      </w:pPr>
      <w:r>
        <w:separator/>
      </w:r>
    </w:p>
  </w:endnote>
  <w:endnote w:type="continuationSeparator" w:id="0">
    <w:p w:rsidR="002C2826" w:rsidRDefault="002C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826" w:rsidRDefault="002C2826">
      <w:pPr>
        <w:spacing w:after="0" w:line="240" w:lineRule="auto"/>
      </w:pPr>
      <w:r>
        <w:separator/>
      </w:r>
    </w:p>
  </w:footnote>
  <w:footnote w:type="continuationSeparator" w:id="0">
    <w:p w:rsidR="002C2826" w:rsidRDefault="002C2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7B9"/>
    <w:multiLevelType w:val="multilevel"/>
    <w:tmpl w:val="905472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C7473C7"/>
    <w:multiLevelType w:val="hybridMultilevel"/>
    <w:tmpl w:val="B8A4FCF8"/>
    <w:lvl w:ilvl="0" w:tplc="BE70524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03233"/>
    <w:multiLevelType w:val="hybridMultilevel"/>
    <w:tmpl w:val="07EA1D08"/>
    <w:lvl w:ilvl="0" w:tplc="E1C6E61C">
      <w:start w:val="1"/>
      <w:numFmt w:val="bullet"/>
      <w:lvlText w:val=""/>
      <w:lvlJc w:val="left"/>
      <w:pPr>
        <w:ind w:left="180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A5E47C6"/>
    <w:multiLevelType w:val="hybridMultilevel"/>
    <w:tmpl w:val="93B64190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242A1"/>
    <w:multiLevelType w:val="hybridMultilevel"/>
    <w:tmpl w:val="CE4610CA"/>
    <w:lvl w:ilvl="0" w:tplc="BE70524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75AB7"/>
    <w:multiLevelType w:val="multilevel"/>
    <w:tmpl w:val="49245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A76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Garamond" w:hAnsi="Garamond" w:hint="default"/>
        <w:b/>
      </w:rPr>
    </w:lvl>
    <w:lvl w:ilvl="2">
      <w:start w:val="1"/>
      <w:numFmt w:val="decimal"/>
      <w:lvlText w:val="2.6.%3"/>
      <w:lvlJc w:val="left"/>
      <w:pPr>
        <w:ind w:left="1080" w:hanging="720"/>
      </w:pPr>
      <w:rPr>
        <w:rFonts w:ascii="Garamond" w:hAnsi="Garamond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7">
    <w:nsid w:val="28395444"/>
    <w:multiLevelType w:val="multilevel"/>
    <w:tmpl w:val="FDC2A88A"/>
    <w:lvl w:ilvl="0">
      <w:start w:val="1"/>
      <w:numFmt w:val="bullet"/>
      <w:lvlText w:val="·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8">
    <w:nsid w:val="28B722B5"/>
    <w:multiLevelType w:val="multilevel"/>
    <w:tmpl w:val="84ECE97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F6E6B"/>
    <w:multiLevelType w:val="hybridMultilevel"/>
    <w:tmpl w:val="BAC82474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D5F04"/>
    <w:multiLevelType w:val="multilevel"/>
    <w:tmpl w:val="ABCA0226"/>
    <w:lvl w:ilvl="0">
      <w:start w:val="1"/>
      <w:numFmt w:val="bullet"/>
      <w:lvlText w:val="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nsid w:val="41760AA8"/>
    <w:multiLevelType w:val="hybridMultilevel"/>
    <w:tmpl w:val="66E85352"/>
    <w:lvl w:ilvl="0" w:tplc="EE1E8BEC">
      <w:start w:val="1"/>
      <w:numFmt w:val="decimal"/>
      <w:lvlText w:val="3.%1"/>
      <w:lvlJc w:val="left"/>
      <w:pPr>
        <w:ind w:left="720" w:hanging="360"/>
      </w:pPr>
      <w:rPr>
        <w:rFonts w:ascii="Garamond" w:hAnsi="Garamond" w:hint="default"/>
        <w:b/>
        <w:i w:val="0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45634"/>
    <w:multiLevelType w:val="hybridMultilevel"/>
    <w:tmpl w:val="8C503FD4"/>
    <w:lvl w:ilvl="0" w:tplc="F59036BA">
      <w:start w:val="1"/>
      <w:numFmt w:val="decimal"/>
      <w:lvlText w:val="2.6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E73DA"/>
    <w:multiLevelType w:val="hybridMultilevel"/>
    <w:tmpl w:val="6D329F08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F774A"/>
    <w:multiLevelType w:val="multilevel"/>
    <w:tmpl w:val="68C6CA12"/>
    <w:lvl w:ilvl="0">
      <w:start w:val="1"/>
      <w:numFmt w:val="bullet"/>
      <w:lvlText w:val="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nsid w:val="4AE56C24"/>
    <w:multiLevelType w:val="hybridMultilevel"/>
    <w:tmpl w:val="A5ECC3FC"/>
    <w:lvl w:ilvl="0" w:tplc="47EA3EF8">
      <w:start w:val="1"/>
      <w:numFmt w:val="decimal"/>
      <w:pStyle w:val="TDC1"/>
      <w:lvlText w:val="%1."/>
      <w:lvlJc w:val="left"/>
      <w:pPr>
        <w:ind w:left="576" w:hanging="576"/>
      </w:pPr>
      <w:rPr>
        <w:rFonts w:ascii="Century Gothic" w:hAnsi="Century Gothic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B57F9"/>
    <w:multiLevelType w:val="multilevel"/>
    <w:tmpl w:val="88D0181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nsid w:val="4C2B5F14"/>
    <w:multiLevelType w:val="multilevel"/>
    <w:tmpl w:val="BCC8F92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nsid w:val="4D601D59"/>
    <w:multiLevelType w:val="multilevel"/>
    <w:tmpl w:val="2D382DDE"/>
    <w:lvl w:ilvl="0">
      <w:start w:val="1"/>
      <w:numFmt w:val="bullet"/>
      <w:lvlText w:val="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nsid w:val="4F3444BA"/>
    <w:multiLevelType w:val="hybridMultilevel"/>
    <w:tmpl w:val="C42ED458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32B18"/>
    <w:multiLevelType w:val="hybridMultilevel"/>
    <w:tmpl w:val="05CE2E68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F452EC"/>
    <w:multiLevelType w:val="hybridMultilevel"/>
    <w:tmpl w:val="D1C2AA58"/>
    <w:lvl w:ilvl="0" w:tplc="BE70524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9580E"/>
    <w:multiLevelType w:val="hybridMultilevel"/>
    <w:tmpl w:val="E1AAC0FA"/>
    <w:lvl w:ilvl="0" w:tplc="BE70524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6F279B"/>
    <w:multiLevelType w:val="multilevel"/>
    <w:tmpl w:val="38E064DE"/>
    <w:lvl w:ilvl="0">
      <w:start w:val="1"/>
      <w:numFmt w:val="bullet"/>
      <w:lvlText w:val="·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5">
    <w:nsid w:val="584A65D3"/>
    <w:multiLevelType w:val="hybridMultilevel"/>
    <w:tmpl w:val="1D84A628"/>
    <w:lvl w:ilvl="0" w:tplc="782A663C">
      <w:start w:val="1"/>
      <w:numFmt w:val="decimal"/>
      <w:lvlText w:val="6.2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F0344"/>
    <w:multiLevelType w:val="hybridMultilevel"/>
    <w:tmpl w:val="FF003ACC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04230A"/>
    <w:multiLevelType w:val="multilevel"/>
    <w:tmpl w:val="CBC874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">
    <w:nsid w:val="6D1458CD"/>
    <w:multiLevelType w:val="hybridMultilevel"/>
    <w:tmpl w:val="EA36B69C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99662F"/>
    <w:multiLevelType w:val="multilevel"/>
    <w:tmpl w:val="DADA9568"/>
    <w:lvl w:ilvl="0">
      <w:start w:val="1"/>
      <w:numFmt w:val="bullet"/>
      <w:lvlText w:val="·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30">
    <w:nsid w:val="74B34615"/>
    <w:multiLevelType w:val="multilevel"/>
    <w:tmpl w:val="0B32EC3C"/>
    <w:lvl w:ilvl="0">
      <w:start w:val="1"/>
      <w:numFmt w:val="bullet"/>
      <w:lvlText w:val="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1">
    <w:nsid w:val="7780414B"/>
    <w:multiLevelType w:val="hybridMultilevel"/>
    <w:tmpl w:val="E480B4AA"/>
    <w:lvl w:ilvl="0" w:tplc="3B78D3EE">
      <w:start w:val="2"/>
      <w:numFmt w:val="decimal"/>
      <w:lvlText w:val="2.6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C650E4"/>
    <w:multiLevelType w:val="hybridMultilevel"/>
    <w:tmpl w:val="10060436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6A57B5"/>
    <w:multiLevelType w:val="multilevel"/>
    <w:tmpl w:val="272A01E0"/>
    <w:lvl w:ilvl="0">
      <w:start w:val="1"/>
      <w:numFmt w:val="bullet"/>
      <w:lvlText w:val="·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4">
    <w:nsid w:val="7D13257D"/>
    <w:multiLevelType w:val="multilevel"/>
    <w:tmpl w:val="CCD8173E"/>
    <w:lvl w:ilvl="0">
      <w:start w:val="1"/>
      <w:numFmt w:val="bullet"/>
      <w:lvlText w:val="·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32"/>
  </w:num>
  <w:num w:numId="5">
    <w:abstractNumId w:val="10"/>
  </w:num>
  <w:num w:numId="6">
    <w:abstractNumId w:val="6"/>
  </w:num>
  <w:num w:numId="7">
    <w:abstractNumId w:val="4"/>
  </w:num>
  <w:num w:numId="8">
    <w:abstractNumId w:val="28"/>
  </w:num>
  <w:num w:numId="9">
    <w:abstractNumId w:val="22"/>
  </w:num>
  <w:num w:numId="10">
    <w:abstractNumId w:val="1"/>
  </w:num>
  <w:num w:numId="11">
    <w:abstractNumId w:val="25"/>
  </w:num>
  <w:num w:numId="12">
    <w:abstractNumId w:val="13"/>
  </w:num>
  <w:num w:numId="13">
    <w:abstractNumId w:val="31"/>
  </w:num>
  <w:num w:numId="14">
    <w:abstractNumId w:val="21"/>
  </w:num>
  <w:num w:numId="15">
    <w:abstractNumId w:val="26"/>
  </w:num>
  <w:num w:numId="16">
    <w:abstractNumId w:val="14"/>
  </w:num>
  <w:num w:numId="17">
    <w:abstractNumId w:val="3"/>
  </w:num>
  <w:num w:numId="18">
    <w:abstractNumId w:val="18"/>
  </w:num>
  <w:num w:numId="19">
    <w:abstractNumId w:val="27"/>
  </w:num>
  <w:num w:numId="20">
    <w:abstractNumId w:val="30"/>
  </w:num>
  <w:num w:numId="21">
    <w:abstractNumId w:val="19"/>
  </w:num>
  <w:num w:numId="22">
    <w:abstractNumId w:val="0"/>
  </w:num>
  <w:num w:numId="23">
    <w:abstractNumId w:val="17"/>
  </w:num>
  <w:num w:numId="24">
    <w:abstractNumId w:val="11"/>
  </w:num>
  <w:num w:numId="25">
    <w:abstractNumId w:val="2"/>
  </w:num>
  <w:num w:numId="26">
    <w:abstractNumId w:val="15"/>
  </w:num>
  <w:num w:numId="27">
    <w:abstractNumId w:val="20"/>
  </w:num>
  <w:num w:numId="28">
    <w:abstractNumId w:val="12"/>
  </w:num>
  <w:num w:numId="29">
    <w:abstractNumId w:val="23"/>
  </w:num>
  <w:num w:numId="30">
    <w:abstractNumId w:val="33"/>
  </w:num>
  <w:num w:numId="31">
    <w:abstractNumId w:val="7"/>
  </w:num>
  <w:num w:numId="32">
    <w:abstractNumId w:val="24"/>
  </w:num>
  <w:num w:numId="33">
    <w:abstractNumId w:val="29"/>
  </w:num>
  <w:num w:numId="34">
    <w:abstractNumId w:val="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82"/>
    <w:rsid w:val="00061A39"/>
    <w:rsid w:val="000637D8"/>
    <w:rsid w:val="000A2F2C"/>
    <w:rsid w:val="000E030B"/>
    <w:rsid w:val="000F582B"/>
    <w:rsid w:val="001033FC"/>
    <w:rsid w:val="00112734"/>
    <w:rsid w:val="00124EBE"/>
    <w:rsid w:val="0013250E"/>
    <w:rsid w:val="00154DA5"/>
    <w:rsid w:val="00161292"/>
    <w:rsid w:val="001622E8"/>
    <w:rsid w:val="001E7151"/>
    <w:rsid w:val="00200F75"/>
    <w:rsid w:val="00246D82"/>
    <w:rsid w:val="002C2826"/>
    <w:rsid w:val="00303C52"/>
    <w:rsid w:val="0031345C"/>
    <w:rsid w:val="00315312"/>
    <w:rsid w:val="00323C2A"/>
    <w:rsid w:val="0033022F"/>
    <w:rsid w:val="003501FF"/>
    <w:rsid w:val="00360ACB"/>
    <w:rsid w:val="0037340D"/>
    <w:rsid w:val="003838F1"/>
    <w:rsid w:val="003D3BDB"/>
    <w:rsid w:val="003D7D3A"/>
    <w:rsid w:val="004063DA"/>
    <w:rsid w:val="00464263"/>
    <w:rsid w:val="00483EB8"/>
    <w:rsid w:val="00485219"/>
    <w:rsid w:val="0049110B"/>
    <w:rsid w:val="004E58D6"/>
    <w:rsid w:val="00524C55"/>
    <w:rsid w:val="0054424D"/>
    <w:rsid w:val="00545A36"/>
    <w:rsid w:val="00563135"/>
    <w:rsid w:val="005F2B03"/>
    <w:rsid w:val="00602245"/>
    <w:rsid w:val="006605BD"/>
    <w:rsid w:val="00683899"/>
    <w:rsid w:val="006B519C"/>
    <w:rsid w:val="006F6F38"/>
    <w:rsid w:val="00716B83"/>
    <w:rsid w:val="00733F72"/>
    <w:rsid w:val="00806F2F"/>
    <w:rsid w:val="00843104"/>
    <w:rsid w:val="00862617"/>
    <w:rsid w:val="008D4619"/>
    <w:rsid w:val="009252A2"/>
    <w:rsid w:val="00942E50"/>
    <w:rsid w:val="009B64A4"/>
    <w:rsid w:val="00A12B94"/>
    <w:rsid w:val="00A472E0"/>
    <w:rsid w:val="00A82001"/>
    <w:rsid w:val="00B2599B"/>
    <w:rsid w:val="00B52B17"/>
    <w:rsid w:val="00BC78F9"/>
    <w:rsid w:val="00C011C7"/>
    <w:rsid w:val="00C05BA1"/>
    <w:rsid w:val="00C71BA2"/>
    <w:rsid w:val="00C916B1"/>
    <w:rsid w:val="00CA3F95"/>
    <w:rsid w:val="00CB1A9E"/>
    <w:rsid w:val="00CD3428"/>
    <w:rsid w:val="00CD6F6D"/>
    <w:rsid w:val="00CD79FA"/>
    <w:rsid w:val="00CE3ED5"/>
    <w:rsid w:val="00D07A09"/>
    <w:rsid w:val="00D10F86"/>
    <w:rsid w:val="00D1705B"/>
    <w:rsid w:val="00D172D3"/>
    <w:rsid w:val="00D70762"/>
    <w:rsid w:val="00D9760A"/>
    <w:rsid w:val="00DF1920"/>
    <w:rsid w:val="00EA497B"/>
    <w:rsid w:val="00F23F5F"/>
    <w:rsid w:val="00F621FF"/>
    <w:rsid w:val="00F72F3E"/>
    <w:rsid w:val="00F81DD9"/>
    <w:rsid w:val="00F91FC1"/>
    <w:rsid w:val="00F9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semiHidden/>
    <w:unhideWhenUsed/>
    <w:pPr>
      <w:spacing w:before="60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32"/>
      <w:szCs w:val="3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ndecontacto">
    <w:name w:val="Información de contacto"/>
    <w:basedOn w:val="Sinespaciado"/>
    <w:uiPriority w:val="99"/>
    <w:qFormat/>
    <w:rPr>
      <w:color w:val="FFFFFF" w:themeColor="background1"/>
      <w:sz w:val="22"/>
      <w:szCs w:val="22"/>
    </w:rPr>
  </w:style>
  <w:style w:type="paragraph" w:customStyle="1" w:styleId="Espaciodetabla">
    <w:name w:val="Espacio de tabla"/>
    <w:basedOn w:val="Sinespaciado"/>
    <w:uiPriority w:val="99"/>
    <w:pPr>
      <w:spacing w:line="14" w:lineRule="exact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DC1">
    <w:name w:val="toc 1"/>
    <w:basedOn w:val="Normal"/>
    <w:next w:val="Normal"/>
    <w:autoRedefine/>
    <w:uiPriority w:val="39"/>
    <w:unhideWhenUsed/>
    <w:rsid w:val="00862617"/>
    <w:pPr>
      <w:numPr>
        <w:numId w:val="1"/>
      </w:numPr>
      <w:tabs>
        <w:tab w:val="right" w:leader="dot" w:pos="9350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Pr>
      <w:color w:val="4C483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piedepgina">
    <w:name w:val="Alt. pie de página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xtodelasugerencia">
    <w:name w:val="Texto de la sugerencia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o">
    <w:name w:val="Icono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Prrafodelista">
    <w:name w:val="List Paragraph"/>
    <w:basedOn w:val="Normal"/>
    <w:uiPriority w:val="34"/>
    <w:qFormat/>
    <w:rsid w:val="00862617"/>
    <w:pPr>
      <w:spacing w:after="0" w:line="240" w:lineRule="auto"/>
      <w:ind w:left="720"/>
      <w:contextualSpacing/>
    </w:pPr>
    <w:rPr>
      <w:rFonts w:ascii="Univers" w:eastAsia="Times New Roman" w:hAnsi="Univers" w:cs="Times New Roman"/>
      <w:color w:val="auto"/>
      <w:kern w:val="28"/>
      <w:lang w:val="es-ES_tradnl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030B"/>
  </w:style>
  <w:style w:type="paragraph" w:customStyle="1" w:styleId="ContactInfo">
    <w:name w:val="Contact Info"/>
    <w:basedOn w:val="Sinespaciado"/>
    <w:qFormat/>
    <w:rsid w:val="000E030B"/>
    <w:rPr>
      <w:rFonts w:eastAsiaTheme="minorHAnsi"/>
      <w:color w:val="FFFFFF" w:themeColor="background1"/>
      <w:sz w:val="22"/>
      <w:lang w:eastAsia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B519C"/>
    <w:pPr>
      <w:spacing w:after="100"/>
      <w:ind w:left="1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semiHidden/>
    <w:unhideWhenUsed/>
    <w:pPr>
      <w:spacing w:before="60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32"/>
      <w:szCs w:val="3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ndecontacto">
    <w:name w:val="Información de contacto"/>
    <w:basedOn w:val="Sinespaciado"/>
    <w:uiPriority w:val="99"/>
    <w:qFormat/>
    <w:rPr>
      <w:color w:val="FFFFFF" w:themeColor="background1"/>
      <w:sz w:val="22"/>
      <w:szCs w:val="22"/>
    </w:rPr>
  </w:style>
  <w:style w:type="paragraph" w:customStyle="1" w:styleId="Espaciodetabla">
    <w:name w:val="Espacio de tabla"/>
    <w:basedOn w:val="Sinespaciado"/>
    <w:uiPriority w:val="99"/>
    <w:pPr>
      <w:spacing w:line="14" w:lineRule="exact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DC1">
    <w:name w:val="toc 1"/>
    <w:basedOn w:val="Normal"/>
    <w:next w:val="Normal"/>
    <w:autoRedefine/>
    <w:uiPriority w:val="39"/>
    <w:unhideWhenUsed/>
    <w:rsid w:val="00862617"/>
    <w:pPr>
      <w:numPr>
        <w:numId w:val="1"/>
      </w:numPr>
      <w:tabs>
        <w:tab w:val="right" w:leader="dot" w:pos="9350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Pr>
      <w:color w:val="4C483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piedepgina">
    <w:name w:val="Alt. pie de página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xtodelasugerencia">
    <w:name w:val="Texto de la sugerencia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o">
    <w:name w:val="Icono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Prrafodelista">
    <w:name w:val="List Paragraph"/>
    <w:basedOn w:val="Normal"/>
    <w:uiPriority w:val="34"/>
    <w:qFormat/>
    <w:rsid w:val="00862617"/>
    <w:pPr>
      <w:spacing w:after="0" w:line="240" w:lineRule="auto"/>
      <w:ind w:left="720"/>
      <w:contextualSpacing/>
    </w:pPr>
    <w:rPr>
      <w:rFonts w:ascii="Univers" w:eastAsia="Times New Roman" w:hAnsi="Univers" w:cs="Times New Roman"/>
      <w:color w:val="auto"/>
      <w:kern w:val="28"/>
      <w:lang w:val="es-ES_tradnl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030B"/>
  </w:style>
  <w:style w:type="paragraph" w:customStyle="1" w:styleId="ContactInfo">
    <w:name w:val="Contact Info"/>
    <w:basedOn w:val="Sinespaciado"/>
    <w:qFormat/>
    <w:rsid w:val="000E030B"/>
    <w:rPr>
      <w:rFonts w:eastAsiaTheme="minorHAnsi"/>
      <w:color w:val="FFFFFF" w:themeColor="background1"/>
      <w:sz w:val="22"/>
      <w:lang w:eastAsia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B519C"/>
    <w:pPr>
      <w:spacing w:after="100"/>
      <w:ind w:left="1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gomezc@ucenfotec.ac.c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eguerrerom@ucenfotec.ac.c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salaso@ucenfotec.ac.cr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yperlink" Target="mailto:despinozaa@ucenfotec.ac.cr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mramirezh@ucenfotec.ac.c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Plantillas\Plan%20de%20negocios%20rojinegro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Fecha de entrega: 23 de mayo del 2016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5F0517-FCA8-4191-B4E6-52F6AAE10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negocios rojinegro</Template>
  <TotalTime>1</TotalTime>
  <Pages>1</Pages>
  <Words>956</Words>
  <Characters>5260</Characters>
  <Application>Microsoft Office Word</Application>
  <DocSecurity>0</DocSecurity>
  <Lines>43</Lines>
  <Paragraphs>12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9" baseType="lpstr">
      <vt:lpstr>Ficha técnica</vt:lpstr>
      <vt:lpstr/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técnica</dc:title>
  <dc:subject>GreenCode Technologies</dc:subject>
  <dc:creator>Paula Ramírez</dc:creator>
  <cp:keywords/>
  <dc:description/>
  <cp:lastModifiedBy>jose alejandro Gc</cp:lastModifiedBy>
  <cp:revision>4</cp:revision>
  <dcterms:created xsi:type="dcterms:W3CDTF">2016-05-23T18:30:00Z</dcterms:created>
  <dcterms:modified xsi:type="dcterms:W3CDTF">2016-05-24T00:18:00Z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